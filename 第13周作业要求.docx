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b/>
          <w:bCs/>
        </w:rPr>
      </w:pPr>
      <w:r>
        <w:rPr>
          <w:rFonts w:hint="eastAsia"/>
          <w:b/>
          <w:bCs/>
        </w:rPr>
        <w:t>实验七：Spark编程实践</w:t>
      </w:r>
    </w:p>
    <w:p>
      <w:pPr>
        <w:ind w:firstLine="0" w:firstLineChars="0"/>
        <w:jc w:val="left"/>
      </w:pPr>
      <w:r>
        <w:rPr>
          <w:rFonts w:hint="eastAsia"/>
        </w:rPr>
        <w:t>一、实验目的</w:t>
      </w:r>
    </w:p>
    <w:p>
      <w:pPr>
        <w:ind w:firstLine="420"/>
      </w:pPr>
      <w:r>
        <w:rPr>
          <w:rFonts w:hint="eastAsia"/>
        </w:rPr>
        <w:t>能够在本机上安装和部署Spark；能够针对实际场景下的大数据分析问题，使用Spark Shell和Java语言编写程序，实现数据的统计分析与计算。</w:t>
      </w:r>
    </w:p>
    <w:p>
      <w:pPr>
        <w:ind w:firstLine="0" w:firstLineChars="0"/>
        <w:jc w:val="left"/>
      </w:pPr>
      <w:r>
        <w:rPr>
          <w:rFonts w:hint="eastAsia"/>
        </w:rPr>
        <w:t>二、实验平台</w:t>
      </w:r>
    </w:p>
    <w:p>
      <w:pPr>
        <w:ind w:firstLine="420"/>
        <w:jc w:val="left"/>
      </w:pPr>
      <w:r>
        <w:rPr>
          <w:rFonts w:hint="eastAsia"/>
        </w:rPr>
        <w:t>（1）虚拟机软件：推荐使用的开源虚拟机软件为VirtualBox，可以在本地个人机器的Windows操作系统或MacOS上安装VirtualBox软件，然后在VirtualBox上安装并且运行Linux操作系统。Linux系统推荐使用Ubuntu操作系统，如Ubuntu18.04（或Ubuntu16.04），其他Linux操作系统发行版也可。注：本作业不要求使用希冀大数据平台进行实验。</w:t>
      </w:r>
    </w:p>
    <w:p>
      <w:pPr>
        <w:ind w:firstLine="420"/>
        <w:jc w:val="left"/>
      </w:pPr>
      <w:r>
        <w:rPr>
          <w:rFonts w:hint="eastAsia"/>
        </w:rPr>
        <w:t>（2）编程工具或语言：Spark Shell和Java。</w:t>
      </w:r>
    </w:p>
    <w:p>
      <w:pPr>
        <w:ind w:firstLine="0" w:firstLineChars="0"/>
        <w:jc w:val="left"/>
      </w:pPr>
      <w:r>
        <w:rPr>
          <w:rFonts w:hint="eastAsia"/>
        </w:rPr>
        <w:t>三、实验内容和要求</w:t>
      </w:r>
    </w:p>
    <w:p>
      <w:pPr>
        <w:ind w:firstLine="428"/>
      </w:pPr>
      <w:r>
        <w:rPr>
          <w:rFonts w:hint="eastAsia"/>
          <w:b/>
          <w:bCs/>
        </w:rPr>
        <w:t>数据集描述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在这一部分中，你将需要实现一个简单的Spark应用程序。我们在北航云盘中</w:t>
      </w:r>
      <w:r>
        <w:rPr>
          <w:rStyle w:val="8"/>
        </w:rPr>
        <w:footnoteReference w:id="0"/>
      </w:r>
      <w:r>
        <w:rPr>
          <w:rFonts w:hint="eastAsia"/>
        </w:rPr>
        <w:t>提供了一个数据文件，包含了一些IOT（物联网）设备收集的样本数据。</w:t>
      </w:r>
    </w:p>
    <w:p>
      <w:pPr>
        <w:ind w:firstLine="428"/>
      </w:pPr>
      <w:r>
        <w:rPr>
          <w:rFonts w:hint="eastAsia"/>
          <w:b/>
          <w:bCs/>
        </w:rPr>
        <w:t>任务要求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1. 要求首先使用Hadoop平台的Shell命令，将上述文件加载到本机的HDFS的某个文件目录中（依赖于课程前面实验环节在本机部署的Hadoop平台）。提示：可参考课程配套指南</w:t>
      </w:r>
      <w:r>
        <w:fldChar w:fldCharType="begin"/>
      </w:r>
      <w:r>
        <w:instrText xml:space="preserve"> HYPERLINK "https://dblab.xmu.edu.cn/blog/2460/" </w:instrText>
      </w:r>
      <w:r>
        <w:fldChar w:fldCharType="separate"/>
      </w:r>
      <w:r>
        <w:rPr>
          <w:rStyle w:val="7"/>
        </w:rPr>
        <w:t>https://dblab.xmu.edu.cn/blog/2460/</w:t>
      </w:r>
      <w:r>
        <w:rPr>
          <w:rStyle w:val="7"/>
        </w:rPr>
        <w:fldChar w:fldCharType="end"/>
      </w:r>
      <w:r>
        <w:rPr>
          <w:rFonts w:hint="eastAsia"/>
        </w:rPr>
        <w:t>中的“一、利用Shell命令与HDFS进行交互”。</w:t>
      </w:r>
    </w:p>
    <w:p>
      <w:pPr>
        <w:ind w:firstLine="420"/>
      </w:pPr>
      <w:r>
        <w:rPr>
          <w:rFonts w:hint="eastAsia"/>
        </w:rPr>
        <w:t>2. 要求在本机安装和部署Spark平台。提示：可参考课程配套实验指南</w:t>
      </w:r>
      <w:r>
        <w:fldChar w:fldCharType="begin"/>
      </w:r>
      <w:r>
        <w:instrText xml:space="preserve"> HYPERLINK "https://dblab.xmu.edu.cn/blog/2501/" </w:instrText>
      </w:r>
      <w:r>
        <w:fldChar w:fldCharType="separate"/>
      </w:r>
      <w:r>
        <w:rPr>
          <w:rStyle w:val="7"/>
        </w:rPr>
        <w:t>https://dblab.xmu.edu.cn/blog/2501/</w:t>
      </w:r>
      <w:r>
        <w:rPr>
          <w:rStyle w:val="7"/>
        </w:rPr>
        <w:fldChar w:fldCharType="end"/>
      </w:r>
      <w:r>
        <w:rPr>
          <w:rFonts w:hint="eastAsia"/>
        </w:rPr>
        <w:t>中“一、安装 Spark2.4.0”进行Spark的安装和部署。</w:t>
      </w:r>
    </w:p>
    <w:p>
      <w:pPr>
        <w:ind w:firstLine="420"/>
      </w:pPr>
      <w:r>
        <w:rPr>
          <w:rFonts w:hint="eastAsia"/>
        </w:rPr>
        <w:t>3. 要求在</w:t>
      </w:r>
      <w:r>
        <w:rPr>
          <w:rFonts w:hint="eastAsia"/>
          <w:kern w:val="0"/>
          <w:szCs w:val="21"/>
        </w:rPr>
        <w:t>S</w:t>
      </w:r>
      <w:r>
        <w:rPr>
          <w:kern w:val="0"/>
          <w:szCs w:val="21"/>
        </w:rPr>
        <w:t>park</w:t>
      </w:r>
      <w:r>
        <w:rPr>
          <w:rFonts w:hint="eastAsia"/>
          <w:kern w:val="0"/>
          <w:szCs w:val="21"/>
        </w:rPr>
        <w:t xml:space="preserve"> S</w:t>
      </w:r>
      <w:r>
        <w:rPr>
          <w:kern w:val="0"/>
          <w:szCs w:val="21"/>
        </w:rPr>
        <w:t>hell中读取HDFS</w:t>
      </w:r>
      <w:r>
        <w:rPr>
          <w:rFonts w:hint="eastAsia"/>
          <w:kern w:val="0"/>
          <w:szCs w:val="21"/>
        </w:rPr>
        <w:t>上的上述文</w:t>
      </w:r>
      <w:r>
        <w:rPr>
          <w:kern w:val="0"/>
          <w:szCs w:val="21"/>
        </w:rPr>
        <w:t>件</w:t>
      </w:r>
      <w:r>
        <w:rPr>
          <w:rFonts w:hint="eastAsia" w:ascii="宋体" w:hAnsi="宋体"/>
          <w:kern w:val="0"/>
          <w:szCs w:val="21"/>
        </w:rPr>
        <w:t>，</w:t>
      </w:r>
      <w:r>
        <w:rPr>
          <w:kern w:val="0"/>
          <w:szCs w:val="21"/>
        </w:rPr>
        <w:t>然后，统计出文件的行数</w:t>
      </w:r>
      <w:r>
        <w:rPr>
          <w:rFonts w:hint="eastAsia"/>
          <w:kern w:val="0"/>
          <w:szCs w:val="21"/>
        </w:rPr>
        <w:t>。提示：可参考</w:t>
      </w:r>
      <w:r>
        <w:rPr>
          <w:rFonts w:hint="eastAsia"/>
        </w:rPr>
        <w:t>课程配套实验指南</w:t>
      </w:r>
      <w:r>
        <w:fldChar w:fldCharType="begin"/>
      </w:r>
      <w:r>
        <w:instrText xml:space="preserve"> HYPERLINK "https://dblab.xmu.edu.cn/blog/2501/" </w:instrText>
      </w:r>
      <w:r>
        <w:fldChar w:fldCharType="separate"/>
      </w:r>
      <w:r>
        <w:rPr>
          <w:rStyle w:val="7"/>
        </w:rPr>
        <w:t>https://dblab.xmu.edu.cn/blog/2501/</w:t>
      </w:r>
      <w:r>
        <w:rPr>
          <w:rStyle w:val="7"/>
        </w:rPr>
        <w:fldChar w:fldCharType="end"/>
      </w:r>
      <w:r>
        <w:rPr>
          <w:rFonts w:hint="eastAsia"/>
        </w:rPr>
        <w:t>中“二、使用Spark Shell编写代码”进行Spark Shell代码编写和运行</w:t>
      </w:r>
      <w:r>
        <w:rPr>
          <w:rFonts w:hint="eastAsia"/>
          <w:kern w:val="0"/>
          <w:szCs w:val="21"/>
        </w:rPr>
        <w:t>。</w:t>
      </w:r>
    </w:p>
    <w:p>
      <w:pPr>
        <w:ind w:firstLine="420"/>
        <w:rPr>
          <w:rFonts w:hint="eastAsia"/>
          <w:kern w:val="0"/>
          <w:szCs w:val="21"/>
        </w:rPr>
      </w:pPr>
      <w:r>
        <w:rPr>
          <w:rFonts w:hint="eastAsia"/>
        </w:rPr>
        <w:t>4. 要求编写基于Java语言的Spark应用程序，读取HDFS中的上述文件，然后，统计出文件的行数；随后要求使用Maven对Java独立应用程序进行编译打包，并将生成的jar包通过spark-submit提交到Spark中进行运行。提示：</w:t>
      </w:r>
      <w:r>
        <w:rPr>
          <w:rFonts w:hint="eastAsia"/>
          <w:kern w:val="0"/>
          <w:szCs w:val="21"/>
        </w:rPr>
        <w:t>可参考</w:t>
      </w:r>
      <w:r>
        <w:rPr>
          <w:rFonts w:hint="eastAsia"/>
        </w:rPr>
        <w:t>课程配套实验指南</w:t>
      </w:r>
      <w:r>
        <w:fldChar w:fldCharType="begin"/>
      </w:r>
      <w:r>
        <w:instrText xml:space="preserve"> HYPERLINK "https://dblab.xmu.edu.cn/blog/2501/" </w:instrText>
      </w:r>
      <w:r>
        <w:fldChar w:fldCharType="separate"/>
      </w:r>
      <w:r>
        <w:rPr>
          <w:rStyle w:val="7"/>
        </w:rPr>
        <w:t>https://dblab.xmu.edu.cn/blog/2501/</w:t>
      </w:r>
      <w:r>
        <w:rPr>
          <w:rStyle w:val="7"/>
        </w:rPr>
        <w:fldChar w:fldCharType="end"/>
      </w:r>
      <w:r>
        <w:rPr>
          <w:rFonts w:hint="eastAsia"/>
        </w:rPr>
        <w:t>中“（二）使用Maven对Java独立应用程序进行编译打包”进行Java应用程序的编写和运行</w:t>
      </w:r>
      <w:r>
        <w:rPr>
          <w:rFonts w:hint="eastAsia"/>
          <w:kern w:val="0"/>
          <w:szCs w:val="21"/>
        </w:rPr>
        <w:t>。</w:t>
      </w:r>
    </w:p>
    <w:p>
      <w:pPr>
        <w:ind w:firstLine="428"/>
        <w:jc w:val="left"/>
      </w:pPr>
      <w:r>
        <w:rPr>
          <w:rFonts w:hint="eastAsia"/>
          <w:b/>
          <w:bCs/>
        </w:rPr>
        <w:t>提交要求</w:t>
      </w:r>
      <w:r>
        <w:rPr>
          <w:rFonts w:hint="eastAsia"/>
        </w:rPr>
        <w:t>：按上述要求进行程序编写、编译、提交和运行。作业提交物中应包含Java源代码文件夹和实验报告PDF（可包含Spark Shell代码、Hadoop Shell代码等其他代码文件）。可参考本文档最后的“附录：课程实验报告模版”进行报告撰写，其中“实验内容与完成情况”部分可参考课程PPT、课程配套实验指南</w:t>
      </w:r>
      <w:r>
        <w:fldChar w:fldCharType="begin"/>
      </w:r>
      <w:r>
        <w:instrText xml:space="preserve"> HYPERLINK "https://dblab.xmu.edu.cn/blog/2501/" </w:instrText>
      </w:r>
      <w:r>
        <w:fldChar w:fldCharType="separate"/>
      </w:r>
      <w:r>
        <w:rPr>
          <w:rStyle w:val="7"/>
        </w:rPr>
        <w:t>https://dblab.xmu.edu.cn/blog/2501/</w:t>
      </w:r>
      <w:r>
        <w:rPr>
          <w:rStyle w:val="7"/>
        </w:rPr>
        <w:fldChar w:fldCharType="end"/>
      </w:r>
      <w:r>
        <w:rPr>
          <w:rFonts w:hint="eastAsia"/>
        </w:rPr>
        <w:t>，给出Spark的软件安装和部署过程、实验过程、源码编译/运行所需的各类条件说明、输入/输出的各类截图/文字说明等。</w:t>
      </w:r>
    </w:p>
    <w:p>
      <w:pPr>
        <w:ind w:firstLine="0" w:firstLineChars="0"/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420"/>
        <w:jc w:val="center"/>
      </w:pPr>
      <w:r>
        <w:rPr>
          <w:rFonts w:hint="eastAsia"/>
        </w:rPr>
        <w:t>附录：课程实验报告模版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“大数据工程”课程实验报告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题目：</w:t>
            </w:r>
          </w:p>
        </w:tc>
        <w:tc>
          <w:tcPr>
            <w:tcW w:w="2765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学号姓名：</w:t>
            </w:r>
          </w:p>
        </w:tc>
        <w:tc>
          <w:tcPr>
            <w:tcW w:w="2766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实验环境：</w:t>
            </w: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实验内容与完成情况：</w:t>
            </w: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出现的问题：</w:t>
            </w: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解决方案（列出遇到的问题和解决办法，列出没有解决的问题）：</w:t>
            </w: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  <w:bookmarkStart w:id="0" w:name="_GoBack"/>
            <w:bookmarkEnd w:id="0"/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  <w:p>
            <w:pPr>
              <w:spacing w:line="240" w:lineRule="auto"/>
              <w:ind w:firstLine="0" w:firstLineChars="0"/>
            </w:pPr>
          </w:p>
        </w:tc>
      </w:tr>
    </w:tbl>
    <w:p>
      <w:pPr>
        <w:ind w:firstLine="0" w:firstLineChars="0"/>
      </w:pPr>
      <w:r>
        <w:rPr>
          <w:rFonts w:hint="eastAsia"/>
        </w:rPr>
        <w:t>注：报告篇幅可根据实际题目情况进行调整。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360" w:lineRule="auto"/>
        <w:ind w:firstLine="420"/>
      </w:pPr>
      <w:r>
        <w:separator/>
      </w:r>
    </w:p>
  </w:footnote>
  <w:footnote w:type="continuationSeparator" w:id="3">
    <w:p>
      <w:pPr>
        <w:spacing w:line="360" w:lineRule="auto"/>
        <w:ind w:firstLine="420"/>
      </w:pPr>
      <w:r>
        <w:continuationSeparator/>
      </w:r>
    </w:p>
  </w:footnote>
  <w:footnote w:id="0">
    <w:p>
      <w:pPr>
        <w:pStyle w:val="2"/>
        <w:ind w:firstLine="360"/>
      </w:pPr>
      <w:r>
        <w:rPr>
          <w:rStyle w:val="8"/>
        </w:rPr>
        <w:footnoteRef/>
      </w:r>
      <w:r>
        <w:t xml:space="preserve"> https://bhpan.buaa.edu.cn/link/AA3F41728563AA4FF08F016276D15AB229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7D6D2A"/>
    <w:multiLevelType w:val="multilevel"/>
    <w:tmpl w:val="1D7D6D2A"/>
    <w:lvl w:ilvl="0" w:tentative="0">
      <w:start w:val="1"/>
      <w:numFmt w:val="decimal"/>
      <w:pStyle w:val="9"/>
      <w:lvlText w:val="[%1]"/>
      <w:lvlJc w:val="left"/>
      <w:pPr>
        <w:ind w:left="510" w:hanging="51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YwZjk3YTFiMGM1NjAwMWRhM2M1YTZhMjZkZDg3NTAifQ=="/>
  </w:docVars>
  <w:rsids>
    <w:rsidRoot w:val="00C779BC"/>
    <w:rsid w:val="00000030"/>
    <w:rsid w:val="000021D1"/>
    <w:rsid w:val="0000328B"/>
    <w:rsid w:val="0000669C"/>
    <w:rsid w:val="000067DF"/>
    <w:rsid w:val="00006F59"/>
    <w:rsid w:val="00011143"/>
    <w:rsid w:val="00011BB2"/>
    <w:rsid w:val="000127D1"/>
    <w:rsid w:val="00014901"/>
    <w:rsid w:val="000151D8"/>
    <w:rsid w:val="00015DD7"/>
    <w:rsid w:val="00015FD1"/>
    <w:rsid w:val="00016194"/>
    <w:rsid w:val="00020B1F"/>
    <w:rsid w:val="00020D37"/>
    <w:rsid w:val="000239E3"/>
    <w:rsid w:val="0002432B"/>
    <w:rsid w:val="00027ABD"/>
    <w:rsid w:val="00027F98"/>
    <w:rsid w:val="00027FB1"/>
    <w:rsid w:val="000305BC"/>
    <w:rsid w:val="00030728"/>
    <w:rsid w:val="0003169E"/>
    <w:rsid w:val="00031A48"/>
    <w:rsid w:val="00032415"/>
    <w:rsid w:val="00032935"/>
    <w:rsid w:val="00032F7C"/>
    <w:rsid w:val="00036A63"/>
    <w:rsid w:val="00036FCA"/>
    <w:rsid w:val="00037A51"/>
    <w:rsid w:val="00040E3F"/>
    <w:rsid w:val="00041568"/>
    <w:rsid w:val="000417A6"/>
    <w:rsid w:val="00041DD1"/>
    <w:rsid w:val="0004285B"/>
    <w:rsid w:val="0004489D"/>
    <w:rsid w:val="000459A1"/>
    <w:rsid w:val="0004655A"/>
    <w:rsid w:val="0005071D"/>
    <w:rsid w:val="00052A9D"/>
    <w:rsid w:val="00053B0E"/>
    <w:rsid w:val="00054854"/>
    <w:rsid w:val="000548EC"/>
    <w:rsid w:val="00054E7A"/>
    <w:rsid w:val="000559F1"/>
    <w:rsid w:val="00055A68"/>
    <w:rsid w:val="00057208"/>
    <w:rsid w:val="00057908"/>
    <w:rsid w:val="00057DC7"/>
    <w:rsid w:val="00060769"/>
    <w:rsid w:val="00061C5B"/>
    <w:rsid w:val="0006203F"/>
    <w:rsid w:val="000635F3"/>
    <w:rsid w:val="00064198"/>
    <w:rsid w:val="00066CB7"/>
    <w:rsid w:val="00066DEE"/>
    <w:rsid w:val="00067343"/>
    <w:rsid w:val="00067C2A"/>
    <w:rsid w:val="0007075B"/>
    <w:rsid w:val="00072D9B"/>
    <w:rsid w:val="00072E95"/>
    <w:rsid w:val="0007367A"/>
    <w:rsid w:val="00073E74"/>
    <w:rsid w:val="0007677B"/>
    <w:rsid w:val="00080146"/>
    <w:rsid w:val="00080B52"/>
    <w:rsid w:val="00081172"/>
    <w:rsid w:val="00081A28"/>
    <w:rsid w:val="00081F4C"/>
    <w:rsid w:val="000821FE"/>
    <w:rsid w:val="00082DEA"/>
    <w:rsid w:val="000834AE"/>
    <w:rsid w:val="000834FC"/>
    <w:rsid w:val="00083C96"/>
    <w:rsid w:val="000849D8"/>
    <w:rsid w:val="00085356"/>
    <w:rsid w:val="000867A0"/>
    <w:rsid w:val="0008683F"/>
    <w:rsid w:val="00086D2A"/>
    <w:rsid w:val="00086E0A"/>
    <w:rsid w:val="00090F62"/>
    <w:rsid w:val="00092451"/>
    <w:rsid w:val="000957C1"/>
    <w:rsid w:val="000978B4"/>
    <w:rsid w:val="000A14B9"/>
    <w:rsid w:val="000A2318"/>
    <w:rsid w:val="000A2F67"/>
    <w:rsid w:val="000A5DB0"/>
    <w:rsid w:val="000A67AD"/>
    <w:rsid w:val="000A6833"/>
    <w:rsid w:val="000B4147"/>
    <w:rsid w:val="000B45A3"/>
    <w:rsid w:val="000B555E"/>
    <w:rsid w:val="000B5BD4"/>
    <w:rsid w:val="000B6643"/>
    <w:rsid w:val="000B6FA6"/>
    <w:rsid w:val="000C0322"/>
    <w:rsid w:val="000C0371"/>
    <w:rsid w:val="000C637B"/>
    <w:rsid w:val="000C711E"/>
    <w:rsid w:val="000C7396"/>
    <w:rsid w:val="000D2BF6"/>
    <w:rsid w:val="000D4599"/>
    <w:rsid w:val="000D5915"/>
    <w:rsid w:val="000D7997"/>
    <w:rsid w:val="000D7A77"/>
    <w:rsid w:val="000E1497"/>
    <w:rsid w:val="000E18E4"/>
    <w:rsid w:val="000E29A5"/>
    <w:rsid w:val="000E2AB7"/>
    <w:rsid w:val="000E3CE1"/>
    <w:rsid w:val="000E6450"/>
    <w:rsid w:val="000E7FED"/>
    <w:rsid w:val="000F22D9"/>
    <w:rsid w:val="000F2B35"/>
    <w:rsid w:val="000F2BA0"/>
    <w:rsid w:val="000F2C73"/>
    <w:rsid w:val="000F3AAC"/>
    <w:rsid w:val="000F4011"/>
    <w:rsid w:val="000F4ECE"/>
    <w:rsid w:val="000F4FE8"/>
    <w:rsid w:val="000F57CA"/>
    <w:rsid w:val="000F5DFB"/>
    <w:rsid w:val="000F6A87"/>
    <w:rsid w:val="001018DC"/>
    <w:rsid w:val="001024F9"/>
    <w:rsid w:val="001035DD"/>
    <w:rsid w:val="00103643"/>
    <w:rsid w:val="00103E07"/>
    <w:rsid w:val="00104490"/>
    <w:rsid w:val="001048C8"/>
    <w:rsid w:val="00105728"/>
    <w:rsid w:val="0011092D"/>
    <w:rsid w:val="00111A16"/>
    <w:rsid w:val="0011292D"/>
    <w:rsid w:val="00113B50"/>
    <w:rsid w:val="0011528E"/>
    <w:rsid w:val="00117BD4"/>
    <w:rsid w:val="00120520"/>
    <w:rsid w:val="00120F2E"/>
    <w:rsid w:val="0012368E"/>
    <w:rsid w:val="001239DA"/>
    <w:rsid w:val="00124E4B"/>
    <w:rsid w:val="0012607C"/>
    <w:rsid w:val="00126D16"/>
    <w:rsid w:val="00127CDB"/>
    <w:rsid w:val="001306DE"/>
    <w:rsid w:val="00130813"/>
    <w:rsid w:val="00130D26"/>
    <w:rsid w:val="001314D2"/>
    <w:rsid w:val="00132D7F"/>
    <w:rsid w:val="00132FF7"/>
    <w:rsid w:val="001355F9"/>
    <w:rsid w:val="00136E6D"/>
    <w:rsid w:val="00140906"/>
    <w:rsid w:val="00141561"/>
    <w:rsid w:val="001454A7"/>
    <w:rsid w:val="0014653E"/>
    <w:rsid w:val="0015032D"/>
    <w:rsid w:val="0015063E"/>
    <w:rsid w:val="00150CCB"/>
    <w:rsid w:val="001517B6"/>
    <w:rsid w:val="0015381A"/>
    <w:rsid w:val="00155E93"/>
    <w:rsid w:val="00156683"/>
    <w:rsid w:val="001572C3"/>
    <w:rsid w:val="00160BBC"/>
    <w:rsid w:val="001616F5"/>
    <w:rsid w:val="001624F0"/>
    <w:rsid w:val="001627F2"/>
    <w:rsid w:val="001631A5"/>
    <w:rsid w:val="00163B8E"/>
    <w:rsid w:val="0016587D"/>
    <w:rsid w:val="00165DD2"/>
    <w:rsid w:val="00170B1B"/>
    <w:rsid w:val="00172673"/>
    <w:rsid w:val="0017275E"/>
    <w:rsid w:val="00173980"/>
    <w:rsid w:val="001747D2"/>
    <w:rsid w:val="001749DE"/>
    <w:rsid w:val="001764F9"/>
    <w:rsid w:val="001777AF"/>
    <w:rsid w:val="00181902"/>
    <w:rsid w:val="00182ACE"/>
    <w:rsid w:val="0018423D"/>
    <w:rsid w:val="00184409"/>
    <w:rsid w:val="001844BB"/>
    <w:rsid w:val="00184759"/>
    <w:rsid w:val="00185A8B"/>
    <w:rsid w:val="00185AC1"/>
    <w:rsid w:val="00185EE4"/>
    <w:rsid w:val="0018639E"/>
    <w:rsid w:val="00187B15"/>
    <w:rsid w:val="001924F9"/>
    <w:rsid w:val="0019304F"/>
    <w:rsid w:val="001971A3"/>
    <w:rsid w:val="0019737C"/>
    <w:rsid w:val="00197D51"/>
    <w:rsid w:val="001A3195"/>
    <w:rsid w:val="001A3569"/>
    <w:rsid w:val="001A43D6"/>
    <w:rsid w:val="001A4587"/>
    <w:rsid w:val="001A4E2C"/>
    <w:rsid w:val="001A55EC"/>
    <w:rsid w:val="001A655E"/>
    <w:rsid w:val="001B1953"/>
    <w:rsid w:val="001B3589"/>
    <w:rsid w:val="001B4430"/>
    <w:rsid w:val="001B5056"/>
    <w:rsid w:val="001B6093"/>
    <w:rsid w:val="001B65F5"/>
    <w:rsid w:val="001B6694"/>
    <w:rsid w:val="001B68A1"/>
    <w:rsid w:val="001C06DC"/>
    <w:rsid w:val="001C0F12"/>
    <w:rsid w:val="001C1F9D"/>
    <w:rsid w:val="001C2CDF"/>
    <w:rsid w:val="001C2E22"/>
    <w:rsid w:val="001C4180"/>
    <w:rsid w:val="001C4FA1"/>
    <w:rsid w:val="001C6259"/>
    <w:rsid w:val="001C71AC"/>
    <w:rsid w:val="001C72EC"/>
    <w:rsid w:val="001D075C"/>
    <w:rsid w:val="001D2202"/>
    <w:rsid w:val="001D68DF"/>
    <w:rsid w:val="001D7EEA"/>
    <w:rsid w:val="001E205D"/>
    <w:rsid w:val="001E23E5"/>
    <w:rsid w:val="001E2484"/>
    <w:rsid w:val="001E2522"/>
    <w:rsid w:val="001E2E8C"/>
    <w:rsid w:val="001E33B0"/>
    <w:rsid w:val="001E3A44"/>
    <w:rsid w:val="001E4C3F"/>
    <w:rsid w:val="001E64E4"/>
    <w:rsid w:val="001E75F8"/>
    <w:rsid w:val="001E7F75"/>
    <w:rsid w:val="001F07F5"/>
    <w:rsid w:val="001F1210"/>
    <w:rsid w:val="001F1AE2"/>
    <w:rsid w:val="001F3240"/>
    <w:rsid w:val="001F53D8"/>
    <w:rsid w:val="001F6175"/>
    <w:rsid w:val="001F6BB9"/>
    <w:rsid w:val="002015EC"/>
    <w:rsid w:val="00202D42"/>
    <w:rsid w:val="00203536"/>
    <w:rsid w:val="0020446D"/>
    <w:rsid w:val="00205173"/>
    <w:rsid w:val="00205857"/>
    <w:rsid w:val="00205CC2"/>
    <w:rsid w:val="002107AC"/>
    <w:rsid w:val="00210EA1"/>
    <w:rsid w:val="00211AF8"/>
    <w:rsid w:val="0021234A"/>
    <w:rsid w:val="00212B2A"/>
    <w:rsid w:val="0021341D"/>
    <w:rsid w:val="0021402C"/>
    <w:rsid w:val="00215B6C"/>
    <w:rsid w:val="00215E80"/>
    <w:rsid w:val="00216E9B"/>
    <w:rsid w:val="002177FD"/>
    <w:rsid w:val="00220CBC"/>
    <w:rsid w:val="00222A7E"/>
    <w:rsid w:val="00224067"/>
    <w:rsid w:val="002259F9"/>
    <w:rsid w:val="00226450"/>
    <w:rsid w:val="0022746B"/>
    <w:rsid w:val="00235113"/>
    <w:rsid w:val="002367F9"/>
    <w:rsid w:val="00236C4E"/>
    <w:rsid w:val="002374CB"/>
    <w:rsid w:val="0024020B"/>
    <w:rsid w:val="00241CA3"/>
    <w:rsid w:val="00241FF3"/>
    <w:rsid w:val="00242B5A"/>
    <w:rsid w:val="00243300"/>
    <w:rsid w:val="00244269"/>
    <w:rsid w:val="0024479B"/>
    <w:rsid w:val="002455E7"/>
    <w:rsid w:val="0025151F"/>
    <w:rsid w:val="00252087"/>
    <w:rsid w:val="0025616C"/>
    <w:rsid w:val="0025680B"/>
    <w:rsid w:val="002572B8"/>
    <w:rsid w:val="00260F88"/>
    <w:rsid w:val="00261912"/>
    <w:rsid w:val="0026229A"/>
    <w:rsid w:val="00263E66"/>
    <w:rsid w:val="00264821"/>
    <w:rsid w:val="00267011"/>
    <w:rsid w:val="002673A5"/>
    <w:rsid w:val="00271D99"/>
    <w:rsid w:val="00271FA6"/>
    <w:rsid w:val="00272154"/>
    <w:rsid w:val="00274554"/>
    <w:rsid w:val="002749FB"/>
    <w:rsid w:val="00274E52"/>
    <w:rsid w:val="00275E31"/>
    <w:rsid w:val="002806D2"/>
    <w:rsid w:val="00281F13"/>
    <w:rsid w:val="00287025"/>
    <w:rsid w:val="00290734"/>
    <w:rsid w:val="00290896"/>
    <w:rsid w:val="002911E6"/>
    <w:rsid w:val="00291F33"/>
    <w:rsid w:val="002938EF"/>
    <w:rsid w:val="00293978"/>
    <w:rsid w:val="0029496B"/>
    <w:rsid w:val="00297065"/>
    <w:rsid w:val="002A0719"/>
    <w:rsid w:val="002B020E"/>
    <w:rsid w:val="002B2308"/>
    <w:rsid w:val="002B3D00"/>
    <w:rsid w:val="002B7258"/>
    <w:rsid w:val="002B7B01"/>
    <w:rsid w:val="002C06DA"/>
    <w:rsid w:val="002C0F82"/>
    <w:rsid w:val="002C131A"/>
    <w:rsid w:val="002C2022"/>
    <w:rsid w:val="002C26A9"/>
    <w:rsid w:val="002C282E"/>
    <w:rsid w:val="002C40FF"/>
    <w:rsid w:val="002C509A"/>
    <w:rsid w:val="002C607E"/>
    <w:rsid w:val="002C76BF"/>
    <w:rsid w:val="002D3C45"/>
    <w:rsid w:val="002D4098"/>
    <w:rsid w:val="002D5197"/>
    <w:rsid w:val="002D6495"/>
    <w:rsid w:val="002D6AE2"/>
    <w:rsid w:val="002D7359"/>
    <w:rsid w:val="002E22AD"/>
    <w:rsid w:val="002E314B"/>
    <w:rsid w:val="002E3A7B"/>
    <w:rsid w:val="002E3BE0"/>
    <w:rsid w:val="002E4705"/>
    <w:rsid w:val="002E56F9"/>
    <w:rsid w:val="002E5ABF"/>
    <w:rsid w:val="002E62DC"/>
    <w:rsid w:val="002E6767"/>
    <w:rsid w:val="002E7830"/>
    <w:rsid w:val="002E7B10"/>
    <w:rsid w:val="002F0230"/>
    <w:rsid w:val="002F081C"/>
    <w:rsid w:val="002F0ADA"/>
    <w:rsid w:val="002F2237"/>
    <w:rsid w:val="002F2FE7"/>
    <w:rsid w:val="002F51F9"/>
    <w:rsid w:val="002F57E5"/>
    <w:rsid w:val="003005E7"/>
    <w:rsid w:val="0030075D"/>
    <w:rsid w:val="003029ED"/>
    <w:rsid w:val="00302D11"/>
    <w:rsid w:val="003053BC"/>
    <w:rsid w:val="00305AF0"/>
    <w:rsid w:val="0030607C"/>
    <w:rsid w:val="00306B90"/>
    <w:rsid w:val="00307C85"/>
    <w:rsid w:val="00310277"/>
    <w:rsid w:val="00311A51"/>
    <w:rsid w:val="00311EFB"/>
    <w:rsid w:val="003139D5"/>
    <w:rsid w:val="0031474C"/>
    <w:rsid w:val="00316768"/>
    <w:rsid w:val="00316A3C"/>
    <w:rsid w:val="00316FED"/>
    <w:rsid w:val="00317263"/>
    <w:rsid w:val="00320233"/>
    <w:rsid w:val="00320A3B"/>
    <w:rsid w:val="0032288A"/>
    <w:rsid w:val="003229CE"/>
    <w:rsid w:val="003233B5"/>
    <w:rsid w:val="0032347A"/>
    <w:rsid w:val="00323926"/>
    <w:rsid w:val="00324B0D"/>
    <w:rsid w:val="00324B20"/>
    <w:rsid w:val="00331264"/>
    <w:rsid w:val="00331428"/>
    <w:rsid w:val="00332DEA"/>
    <w:rsid w:val="00333161"/>
    <w:rsid w:val="00333E96"/>
    <w:rsid w:val="003344DC"/>
    <w:rsid w:val="00334A3E"/>
    <w:rsid w:val="00337FF6"/>
    <w:rsid w:val="00340E92"/>
    <w:rsid w:val="00341D13"/>
    <w:rsid w:val="00343E89"/>
    <w:rsid w:val="00344C6E"/>
    <w:rsid w:val="00345475"/>
    <w:rsid w:val="00345706"/>
    <w:rsid w:val="0034625F"/>
    <w:rsid w:val="00346454"/>
    <w:rsid w:val="0034729D"/>
    <w:rsid w:val="00347C23"/>
    <w:rsid w:val="00347F44"/>
    <w:rsid w:val="00347FA8"/>
    <w:rsid w:val="00353088"/>
    <w:rsid w:val="00353BBD"/>
    <w:rsid w:val="0035606D"/>
    <w:rsid w:val="00356DF0"/>
    <w:rsid w:val="00357BC6"/>
    <w:rsid w:val="00360B61"/>
    <w:rsid w:val="00364963"/>
    <w:rsid w:val="0036503F"/>
    <w:rsid w:val="00365EA9"/>
    <w:rsid w:val="0036733F"/>
    <w:rsid w:val="00367D14"/>
    <w:rsid w:val="003705AD"/>
    <w:rsid w:val="0037105B"/>
    <w:rsid w:val="003717DD"/>
    <w:rsid w:val="00372AB6"/>
    <w:rsid w:val="0037380C"/>
    <w:rsid w:val="00373A22"/>
    <w:rsid w:val="003748FA"/>
    <w:rsid w:val="00374F8F"/>
    <w:rsid w:val="003755D7"/>
    <w:rsid w:val="003765D6"/>
    <w:rsid w:val="00376E2A"/>
    <w:rsid w:val="0037719C"/>
    <w:rsid w:val="0037724E"/>
    <w:rsid w:val="00380C3B"/>
    <w:rsid w:val="00381F00"/>
    <w:rsid w:val="00383C51"/>
    <w:rsid w:val="00384911"/>
    <w:rsid w:val="00386481"/>
    <w:rsid w:val="00390643"/>
    <w:rsid w:val="0039067B"/>
    <w:rsid w:val="00391487"/>
    <w:rsid w:val="003926A4"/>
    <w:rsid w:val="003929BE"/>
    <w:rsid w:val="003934BE"/>
    <w:rsid w:val="00393ED5"/>
    <w:rsid w:val="00394141"/>
    <w:rsid w:val="003A00E5"/>
    <w:rsid w:val="003A2866"/>
    <w:rsid w:val="003A3592"/>
    <w:rsid w:val="003A7037"/>
    <w:rsid w:val="003A7FC5"/>
    <w:rsid w:val="003B1C9B"/>
    <w:rsid w:val="003B48D6"/>
    <w:rsid w:val="003B52D0"/>
    <w:rsid w:val="003B6286"/>
    <w:rsid w:val="003B638F"/>
    <w:rsid w:val="003B73EA"/>
    <w:rsid w:val="003B7B36"/>
    <w:rsid w:val="003C02E9"/>
    <w:rsid w:val="003C142D"/>
    <w:rsid w:val="003C20B7"/>
    <w:rsid w:val="003C26E7"/>
    <w:rsid w:val="003C2C11"/>
    <w:rsid w:val="003C3AD9"/>
    <w:rsid w:val="003C3BA7"/>
    <w:rsid w:val="003C4AB3"/>
    <w:rsid w:val="003C5815"/>
    <w:rsid w:val="003C7E83"/>
    <w:rsid w:val="003D1018"/>
    <w:rsid w:val="003D23C4"/>
    <w:rsid w:val="003D2875"/>
    <w:rsid w:val="003D28B0"/>
    <w:rsid w:val="003D29D0"/>
    <w:rsid w:val="003D2F27"/>
    <w:rsid w:val="003D2F87"/>
    <w:rsid w:val="003D3844"/>
    <w:rsid w:val="003D4643"/>
    <w:rsid w:val="003D4CF1"/>
    <w:rsid w:val="003D4FAA"/>
    <w:rsid w:val="003D52FB"/>
    <w:rsid w:val="003D5998"/>
    <w:rsid w:val="003D5F63"/>
    <w:rsid w:val="003D720E"/>
    <w:rsid w:val="003D789E"/>
    <w:rsid w:val="003D7C12"/>
    <w:rsid w:val="003E224E"/>
    <w:rsid w:val="003E4704"/>
    <w:rsid w:val="003E4FBA"/>
    <w:rsid w:val="003E531F"/>
    <w:rsid w:val="003E5A72"/>
    <w:rsid w:val="003E7AC9"/>
    <w:rsid w:val="003E7E83"/>
    <w:rsid w:val="003F0845"/>
    <w:rsid w:val="003F08E9"/>
    <w:rsid w:val="003F1E76"/>
    <w:rsid w:val="003F23BD"/>
    <w:rsid w:val="003F4C51"/>
    <w:rsid w:val="003F6A62"/>
    <w:rsid w:val="003F7E8F"/>
    <w:rsid w:val="004013BD"/>
    <w:rsid w:val="00402F70"/>
    <w:rsid w:val="004033D8"/>
    <w:rsid w:val="00404A38"/>
    <w:rsid w:val="00405F32"/>
    <w:rsid w:val="0041121A"/>
    <w:rsid w:val="004119E6"/>
    <w:rsid w:val="00412F34"/>
    <w:rsid w:val="0041303A"/>
    <w:rsid w:val="00413EFF"/>
    <w:rsid w:val="00414735"/>
    <w:rsid w:val="0041474A"/>
    <w:rsid w:val="00414FE6"/>
    <w:rsid w:val="00415BA6"/>
    <w:rsid w:val="00416420"/>
    <w:rsid w:val="00420520"/>
    <w:rsid w:val="004208ED"/>
    <w:rsid w:val="004256E6"/>
    <w:rsid w:val="00425978"/>
    <w:rsid w:val="00426208"/>
    <w:rsid w:val="00426420"/>
    <w:rsid w:val="0042659E"/>
    <w:rsid w:val="00426D57"/>
    <w:rsid w:val="00430C0B"/>
    <w:rsid w:val="004313A7"/>
    <w:rsid w:val="0043186E"/>
    <w:rsid w:val="00433322"/>
    <w:rsid w:val="00434127"/>
    <w:rsid w:val="004365A2"/>
    <w:rsid w:val="00436713"/>
    <w:rsid w:val="0043681E"/>
    <w:rsid w:val="00437D1E"/>
    <w:rsid w:val="00440A6D"/>
    <w:rsid w:val="004428F9"/>
    <w:rsid w:val="004431B3"/>
    <w:rsid w:val="0044544B"/>
    <w:rsid w:val="00446349"/>
    <w:rsid w:val="0044700A"/>
    <w:rsid w:val="0045017B"/>
    <w:rsid w:val="00451F48"/>
    <w:rsid w:val="00452896"/>
    <w:rsid w:val="00452A84"/>
    <w:rsid w:val="00453144"/>
    <w:rsid w:val="004532DA"/>
    <w:rsid w:val="00454EA8"/>
    <w:rsid w:val="00454EF9"/>
    <w:rsid w:val="004574D6"/>
    <w:rsid w:val="00460AD6"/>
    <w:rsid w:val="004626F6"/>
    <w:rsid w:val="004629AE"/>
    <w:rsid w:val="00463225"/>
    <w:rsid w:val="00463236"/>
    <w:rsid w:val="00465E5E"/>
    <w:rsid w:val="004673EB"/>
    <w:rsid w:val="00467837"/>
    <w:rsid w:val="00467B3D"/>
    <w:rsid w:val="00467E09"/>
    <w:rsid w:val="004701B1"/>
    <w:rsid w:val="00472E90"/>
    <w:rsid w:val="00474A98"/>
    <w:rsid w:val="00475ED0"/>
    <w:rsid w:val="0048199D"/>
    <w:rsid w:val="004821A6"/>
    <w:rsid w:val="0048351F"/>
    <w:rsid w:val="00483667"/>
    <w:rsid w:val="0048429D"/>
    <w:rsid w:val="00484FDD"/>
    <w:rsid w:val="004864A9"/>
    <w:rsid w:val="004877A2"/>
    <w:rsid w:val="00487CEB"/>
    <w:rsid w:val="00490A5C"/>
    <w:rsid w:val="00492B5A"/>
    <w:rsid w:val="0049426E"/>
    <w:rsid w:val="004945DA"/>
    <w:rsid w:val="004A02F9"/>
    <w:rsid w:val="004A201D"/>
    <w:rsid w:val="004A2AA6"/>
    <w:rsid w:val="004A53F5"/>
    <w:rsid w:val="004A58B8"/>
    <w:rsid w:val="004A5E2C"/>
    <w:rsid w:val="004A60ED"/>
    <w:rsid w:val="004A74A4"/>
    <w:rsid w:val="004B0137"/>
    <w:rsid w:val="004B1071"/>
    <w:rsid w:val="004B1A5F"/>
    <w:rsid w:val="004B1E0E"/>
    <w:rsid w:val="004B33E5"/>
    <w:rsid w:val="004B48BA"/>
    <w:rsid w:val="004B6357"/>
    <w:rsid w:val="004B6AE9"/>
    <w:rsid w:val="004C4036"/>
    <w:rsid w:val="004C44BA"/>
    <w:rsid w:val="004C5070"/>
    <w:rsid w:val="004C6835"/>
    <w:rsid w:val="004C6C3D"/>
    <w:rsid w:val="004C6C8C"/>
    <w:rsid w:val="004D08A1"/>
    <w:rsid w:val="004D30C5"/>
    <w:rsid w:val="004D3C40"/>
    <w:rsid w:val="004D78B2"/>
    <w:rsid w:val="004E069A"/>
    <w:rsid w:val="004E13DB"/>
    <w:rsid w:val="004E14A5"/>
    <w:rsid w:val="004E40DF"/>
    <w:rsid w:val="004E49A1"/>
    <w:rsid w:val="004E5B5E"/>
    <w:rsid w:val="004E6851"/>
    <w:rsid w:val="004E7EEE"/>
    <w:rsid w:val="004F0C04"/>
    <w:rsid w:val="004F15D9"/>
    <w:rsid w:val="004F1B04"/>
    <w:rsid w:val="004F3556"/>
    <w:rsid w:val="004F457A"/>
    <w:rsid w:val="004F72FB"/>
    <w:rsid w:val="004F7355"/>
    <w:rsid w:val="004F7D6A"/>
    <w:rsid w:val="004F7EE2"/>
    <w:rsid w:val="0050032F"/>
    <w:rsid w:val="00503552"/>
    <w:rsid w:val="00505227"/>
    <w:rsid w:val="0050532E"/>
    <w:rsid w:val="00510B38"/>
    <w:rsid w:val="00513D13"/>
    <w:rsid w:val="00516F0F"/>
    <w:rsid w:val="00520426"/>
    <w:rsid w:val="00521EE2"/>
    <w:rsid w:val="00523A26"/>
    <w:rsid w:val="00525B7C"/>
    <w:rsid w:val="00527FB3"/>
    <w:rsid w:val="0053052D"/>
    <w:rsid w:val="00530709"/>
    <w:rsid w:val="0053269D"/>
    <w:rsid w:val="00532810"/>
    <w:rsid w:val="00533A86"/>
    <w:rsid w:val="00541169"/>
    <w:rsid w:val="005423F2"/>
    <w:rsid w:val="00542630"/>
    <w:rsid w:val="005431AF"/>
    <w:rsid w:val="00545030"/>
    <w:rsid w:val="00547341"/>
    <w:rsid w:val="0054761D"/>
    <w:rsid w:val="005478EF"/>
    <w:rsid w:val="005515FA"/>
    <w:rsid w:val="0055325F"/>
    <w:rsid w:val="00554CCF"/>
    <w:rsid w:val="0055639D"/>
    <w:rsid w:val="005572D3"/>
    <w:rsid w:val="0056154B"/>
    <w:rsid w:val="0056172E"/>
    <w:rsid w:val="00561A33"/>
    <w:rsid w:val="005635E5"/>
    <w:rsid w:val="00563EB6"/>
    <w:rsid w:val="005640D4"/>
    <w:rsid w:val="00564A7E"/>
    <w:rsid w:val="00565468"/>
    <w:rsid w:val="00566E39"/>
    <w:rsid w:val="00570C47"/>
    <w:rsid w:val="00572D06"/>
    <w:rsid w:val="00573089"/>
    <w:rsid w:val="00575160"/>
    <w:rsid w:val="00575801"/>
    <w:rsid w:val="00577BF2"/>
    <w:rsid w:val="00577FD1"/>
    <w:rsid w:val="00580AC8"/>
    <w:rsid w:val="00582210"/>
    <w:rsid w:val="00582CEC"/>
    <w:rsid w:val="00583B7C"/>
    <w:rsid w:val="0058459F"/>
    <w:rsid w:val="005865F8"/>
    <w:rsid w:val="00587658"/>
    <w:rsid w:val="00591C6D"/>
    <w:rsid w:val="00593D89"/>
    <w:rsid w:val="005949AC"/>
    <w:rsid w:val="00596D38"/>
    <w:rsid w:val="005A1465"/>
    <w:rsid w:val="005A156F"/>
    <w:rsid w:val="005A1B33"/>
    <w:rsid w:val="005A2AA4"/>
    <w:rsid w:val="005A2F33"/>
    <w:rsid w:val="005A3292"/>
    <w:rsid w:val="005A48E4"/>
    <w:rsid w:val="005A5263"/>
    <w:rsid w:val="005A6F29"/>
    <w:rsid w:val="005B0024"/>
    <w:rsid w:val="005B07FA"/>
    <w:rsid w:val="005B0B2D"/>
    <w:rsid w:val="005B1383"/>
    <w:rsid w:val="005B1A64"/>
    <w:rsid w:val="005B45B3"/>
    <w:rsid w:val="005B4F80"/>
    <w:rsid w:val="005B594C"/>
    <w:rsid w:val="005C081B"/>
    <w:rsid w:val="005C2DAB"/>
    <w:rsid w:val="005C3430"/>
    <w:rsid w:val="005C3A88"/>
    <w:rsid w:val="005C5E78"/>
    <w:rsid w:val="005C6A4D"/>
    <w:rsid w:val="005C787C"/>
    <w:rsid w:val="005D14AD"/>
    <w:rsid w:val="005D2283"/>
    <w:rsid w:val="005D41D5"/>
    <w:rsid w:val="005D4659"/>
    <w:rsid w:val="005D5228"/>
    <w:rsid w:val="005D72CB"/>
    <w:rsid w:val="005E0E82"/>
    <w:rsid w:val="005E14B7"/>
    <w:rsid w:val="005E1BB8"/>
    <w:rsid w:val="005E1CE8"/>
    <w:rsid w:val="005E3FFA"/>
    <w:rsid w:val="005E4222"/>
    <w:rsid w:val="005E46B9"/>
    <w:rsid w:val="005E51D6"/>
    <w:rsid w:val="005E6D0C"/>
    <w:rsid w:val="005F0220"/>
    <w:rsid w:val="005F1E63"/>
    <w:rsid w:val="005F200B"/>
    <w:rsid w:val="005F48CE"/>
    <w:rsid w:val="005F694D"/>
    <w:rsid w:val="005F77B7"/>
    <w:rsid w:val="005F7AE2"/>
    <w:rsid w:val="005F7BAC"/>
    <w:rsid w:val="00600AA5"/>
    <w:rsid w:val="0060151A"/>
    <w:rsid w:val="00602F36"/>
    <w:rsid w:val="0060414A"/>
    <w:rsid w:val="00604CF8"/>
    <w:rsid w:val="00610793"/>
    <w:rsid w:val="00611210"/>
    <w:rsid w:val="0061508B"/>
    <w:rsid w:val="00616E44"/>
    <w:rsid w:val="0061711E"/>
    <w:rsid w:val="00617214"/>
    <w:rsid w:val="00617DCE"/>
    <w:rsid w:val="006216DF"/>
    <w:rsid w:val="00624058"/>
    <w:rsid w:val="0062677B"/>
    <w:rsid w:val="00627018"/>
    <w:rsid w:val="006277AD"/>
    <w:rsid w:val="00634050"/>
    <w:rsid w:val="00637BCF"/>
    <w:rsid w:val="00637E00"/>
    <w:rsid w:val="00641150"/>
    <w:rsid w:val="0064231A"/>
    <w:rsid w:val="0064387F"/>
    <w:rsid w:val="00643CA1"/>
    <w:rsid w:val="00644569"/>
    <w:rsid w:val="006458AF"/>
    <w:rsid w:val="006459CD"/>
    <w:rsid w:val="00645E2A"/>
    <w:rsid w:val="006478D0"/>
    <w:rsid w:val="00647C9C"/>
    <w:rsid w:val="00650868"/>
    <w:rsid w:val="00650D19"/>
    <w:rsid w:val="006512C6"/>
    <w:rsid w:val="00653504"/>
    <w:rsid w:val="00654114"/>
    <w:rsid w:val="006547C4"/>
    <w:rsid w:val="00655A24"/>
    <w:rsid w:val="00655F3E"/>
    <w:rsid w:val="00655F5B"/>
    <w:rsid w:val="0066229A"/>
    <w:rsid w:val="00663E74"/>
    <w:rsid w:val="006649EB"/>
    <w:rsid w:val="00665BFE"/>
    <w:rsid w:val="006666EF"/>
    <w:rsid w:val="00666B5C"/>
    <w:rsid w:val="00666DD6"/>
    <w:rsid w:val="00666F6D"/>
    <w:rsid w:val="00670FCE"/>
    <w:rsid w:val="006718A7"/>
    <w:rsid w:val="00671AFC"/>
    <w:rsid w:val="006727D8"/>
    <w:rsid w:val="00672C43"/>
    <w:rsid w:val="00672F8C"/>
    <w:rsid w:val="00673D79"/>
    <w:rsid w:val="006754F2"/>
    <w:rsid w:val="00676BEC"/>
    <w:rsid w:val="00676F57"/>
    <w:rsid w:val="006805E7"/>
    <w:rsid w:val="00680AE0"/>
    <w:rsid w:val="00680E1B"/>
    <w:rsid w:val="0068455F"/>
    <w:rsid w:val="00685C16"/>
    <w:rsid w:val="00687047"/>
    <w:rsid w:val="006915C8"/>
    <w:rsid w:val="00691A79"/>
    <w:rsid w:val="00693C8E"/>
    <w:rsid w:val="00693D6D"/>
    <w:rsid w:val="00694512"/>
    <w:rsid w:val="00695CD5"/>
    <w:rsid w:val="006968B0"/>
    <w:rsid w:val="006972BF"/>
    <w:rsid w:val="00697D2B"/>
    <w:rsid w:val="006A0F9F"/>
    <w:rsid w:val="006A2303"/>
    <w:rsid w:val="006A32BB"/>
    <w:rsid w:val="006A35D9"/>
    <w:rsid w:val="006A401C"/>
    <w:rsid w:val="006A4805"/>
    <w:rsid w:val="006A5ADC"/>
    <w:rsid w:val="006A7BB2"/>
    <w:rsid w:val="006A7DCF"/>
    <w:rsid w:val="006B0254"/>
    <w:rsid w:val="006B0306"/>
    <w:rsid w:val="006B2098"/>
    <w:rsid w:val="006B2419"/>
    <w:rsid w:val="006B319A"/>
    <w:rsid w:val="006C1DC8"/>
    <w:rsid w:val="006C56BE"/>
    <w:rsid w:val="006C5F18"/>
    <w:rsid w:val="006C7BA0"/>
    <w:rsid w:val="006C7BA4"/>
    <w:rsid w:val="006D18A0"/>
    <w:rsid w:val="006D22A8"/>
    <w:rsid w:val="006D22B2"/>
    <w:rsid w:val="006D6531"/>
    <w:rsid w:val="006D71D9"/>
    <w:rsid w:val="006E0220"/>
    <w:rsid w:val="006E0820"/>
    <w:rsid w:val="006E17AE"/>
    <w:rsid w:val="006E346E"/>
    <w:rsid w:val="006E36C5"/>
    <w:rsid w:val="006E38C3"/>
    <w:rsid w:val="006E5AA3"/>
    <w:rsid w:val="006E6674"/>
    <w:rsid w:val="006E7617"/>
    <w:rsid w:val="006F069A"/>
    <w:rsid w:val="006F689B"/>
    <w:rsid w:val="006F6F99"/>
    <w:rsid w:val="006F7665"/>
    <w:rsid w:val="006F7845"/>
    <w:rsid w:val="00700230"/>
    <w:rsid w:val="00700D86"/>
    <w:rsid w:val="00701832"/>
    <w:rsid w:val="007018A9"/>
    <w:rsid w:val="007018C8"/>
    <w:rsid w:val="007018E4"/>
    <w:rsid w:val="00701D68"/>
    <w:rsid w:val="00702097"/>
    <w:rsid w:val="00707711"/>
    <w:rsid w:val="00711016"/>
    <w:rsid w:val="0071108B"/>
    <w:rsid w:val="007112C1"/>
    <w:rsid w:val="0071612B"/>
    <w:rsid w:val="007166C7"/>
    <w:rsid w:val="00716D00"/>
    <w:rsid w:val="00720867"/>
    <w:rsid w:val="00721152"/>
    <w:rsid w:val="00721A47"/>
    <w:rsid w:val="00721A77"/>
    <w:rsid w:val="00721DD7"/>
    <w:rsid w:val="007220E1"/>
    <w:rsid w:val="007232B0"/>
    <w:rsid w:val="00723978"/>
    <w:rsid w:val="00723FA2"/>
    <w:rsid w:val="00724421"/>
    <w:rsid w:val="00724926"/>
    <w:rsid w:val="00724AEC"/>
    <w:rsid w:val="007258B4"/>
    <w:rsid w:val="00725EB4"/>
    <w:rsid w:val="00730F53"/>
    <w:rsid w:val="00731495"/>
    <w:rsid w:val="00732D98"/>
    <w:rsid w:val="00733341"/>
    <w:rsid w:val="00735BE7"/>
    <w:rsid w:val="007407D8"/>
    <w:rsid w:val="007409A9"/>
    <w:rsid w:val="00746262"/>
    <w:rsid w:val="00750987"/>
    <w:rsid w:val="00751728"/>
    <w:rsid w:val="00752118"/>
    <w:rsid w:val="007522A1"/>
    <w:rsid w:val="00754FD3"/>
    <w:rsid w:val="00755312"/>
    <w:rsid w:val="00756483"/>
    <w:rsid w:val="00756915"/>
    <w:rsid w:val="00756A9C"/>
    <w:rsid w:val="007610B6"/>
    <w:rsid w:val="007645BA"/>
    <w:rsid w:val="00766C55"/>
    <w:rsid w:val="00771DEB"/>
    <w:rsid w:val="00773682"/>
    <w:rsid w:val="00773895"/>
    <w:rsid w:val="00773948"/>
    <w:rsid w:val="00774F3B"/>
    <w:rsid w:val="00776DCA"/>
    <w:rsid w:val="007773A5"/>
    <w:rsid w:val="0078083B"/>
    <w:rsid w:val="007810C7"/>
    <w:rsid w:val="00782679"/>
    <w:rsid w:val="00783AA9"/>
    <w:rsid w:val="00783FC1"/>
    <w:rsid w:val="00785C6D"/>
    <w:rsid w:val="00785E6F"/>
    <w:rsid w:val="00786C99"/>
    <w:rsid w:val="00787E7E"/>
    <w:rsid w:val="0079058A"/>
    <w:rsid w:val="00790DEC"/>
    <w:rsid w:val="007911C0"/>
    <w:rsid w:val="00791437"/>
    <w:rsid w:val="007919DB"/>
    <w:rsid w:val="007950DF"/>
    <w:rsid w:val="00796263"/>
    <w:rsid w:val="007A22E7"/>
    <w:rsid w:val="007A3925"/>
    <w:rsid w:val="007A4752"/>
    <w:rsid w:val="007A6428"/>
    <w:rsid w:val="007A6F80"/>
    <w:rsid w:val="007B2A7C"/>
    <w:rsid w:val="007B50FB"/>
    <w:rsid w:val="007B55E9"/>
    <w:rsid w:val="007B5A8E"/>
    <w:rsid w:val="007B69BC"/>
    <w:rsid w:val="007B6C3C"/>
    <w:rsid w:val="007B7067"/>
    <w:rsid w:val="007B7DE3"/>
    <w:rsid w:val="007C0359"/>
    <w:rsid w:val="007C0A03"/>
    <w:rsid w:val="007C1240"/>
    <w:rsid w:val="007C3148"/>
    <w:rsid w:val="007C32BB"/>
    <w:rsid w:val="007C4371"/>
    <w:rsid w:val="007C4E37"/>
    <w:rsid w:val="007C617D"/>
    <w:rsid w:val="007C7CB1"/>
    <w:rsid w:val="007D14F1"/>
    <w:rsid w:val="007D17A6"/>
    <w:rsid w:val="007D3880"/>
    <w:rsid w:val="007D4587"/>
    <w:rsid w:val="007D492A"/>
    <w:rsid w:val="007D6788"/>
    <w:rsid w:val="007D7177"/>
    <w:rsid w:val="007D7467"/>
    <w:rsid w:val="007D7513"/>
    <w:rsid w:val="007D7AEC"/>
    <w:rsid w:val="007E0372"/>
    <w:rsid w:val="007E11C7"/>
    <w:rsid w:val="007E135D"/>
    <w:rsid w:val="007E17B3"/>
    <w:rsid w:val="007E214D"/>
    <w:rsid w:val="007E292F"/>
    <w:rsid w:val="007E39A6"/>
    <w:rsid w:val="007E62B2"/>
    <w:rsid w:val="007F0337"/>
    <w:rsid w:val="007F28A9"/>
    <w:rsid w:val="007F2EAF"/>
    <w:rsid w:val="007F52F2"/>
    <w:rsid w:val="007F54AD"/>
    <w:rsid w:val="007F58DE"/>
    <w:rsid w:val="007F6857"/>
    <w:rsid w:val="007F7050"/>
    <w:rsid w:val="0080254F"/>
    <w:rsid w:val="00803B7C"/>
    <w:rsid w:val="0080570B"/>
    <w:rsid w:val="00805CBE"/>
    <w:rsid w:val="00805F33"/>
    <w:rsid w:val="00807981"/>
    <w:rsid w:val="00807E47"/>
    <w:rsid w:val="00811426"/>
    <w:rsid w:val="00811C33"/>
    <w:rsid w:val="00812E8C"/>
    <w:rsid w:val="00813B50"/>
    <w:rsid w:val="00816083"/>
    <w:rsid w:val="0081629B"/>
    <w:rsid w:val="0081659C"/>
    <w:rsid w:val="0082067D"/>
    <w:rsid w:val="008211FD"/>
    <w:rsid w:val="008219BF"/>
    <w:rsid w:val="00822B45"/>
    <w:rsid w:val="00824261"/>
    <w:rsid w:val="008258C6"/>
    <w:rsid w:val="00825AF5"/>
    <w:rsid w:val="00826086"/>
    <w:rsid w:val="0082777A"/>
    <w:rsid w:val="00827BB4"/>
    <w:rsid w:val="008304B0"/>
    <w:rsid w:val="00830840"/>
    <w:rsid w:val="00830B81"/>
    <w:rsid w:val="00831BA0"/>
    <w:rsid w:val="00832DF5"/>
    <w:rsid w:val="00833DF1"/>
    <w:rsid w:val="00834D90"/>
    <w:rsid w:val="00836180"/>
    <w:rsid w:val="008422AF"/>
    <w:rsid w:val="008432FF"/>
    <w:rsid w:val="008439E6"/>
    <w:rsid w:val="008442F8"/>
    <w:rsid w:val="00844D2F"/>
    <w:rsid w:val="00845BF7"/>
    <w:rsid w:val="00846078"/>
    <w:rsid w:val="00850BFA"/>
    <w:rsid w:val="008510A1"/>
    <w:rsid w:val="008513CD"/>
    <w:rsid w:val="00852FDC"/>
    <w:rsid w:val="00853C64"/>
    <w:rsid w:val="00853D50"/>
    <w:rsid w:val="00853E65"/>
    <w:rsid w:val="0085504F"/>
    <w:rsid w:val="00861DBF"/>
    <w:rsid w:val="00863CA9"/>
    <w:rsid w:val="00865934"/>
    <w:rsid w:val="008667E2"/>
    <w:rsid w:val="008702B9"/>
    <w:rsid w:val="0087111F"/>
    <w:rsid w:val="00871FF7"/>
    <w:rsid w:val="0087220B"/>
    <w:rsid w:val="00872D78"/>
    <w:rsid w:val="00872FEA"/>
    <w:rsid w:val="00874D18"/>
    <w:rsid w:val="00877404"/>
    <w:rsid w:val="00877CEB"/>
    <w:rsid w:val="00880C77"/>
    <w:rsid w:val="00883FA8"/>
    <w:rsid w:val="00884BB4"/>
    <w:rsid w:val="00884F85"/>
    <w:rsid w:val="00887409"/>
    <w:rsid w:val="00887671"/>
    <w:rsid w:val="008907FD"/>
    <w:rsid w:val="0089253E"/>
    <w:rsid w:val="00892DFE"/>
    <w:rsid w:val="008956CF"/>
    <w:rsid w:val="0089648D"/>
    <w:rsid w:val="008967B5"/>
    <w:rsid w:val="008A1564"/>
    <w:rsid w:val="008A1DA2"/>
    <w:rsid w:val="008A21E7"/>
    <w:rsid w:val="008A56B1"/>
    <w:rsid w:val="008B3A58"/>
    <w:rsid w:val="008B4298"/>
    <w:rsid w:val="008C054E"/>
    <w:rsid w:val="008C1011"/>
    <w:rsid w:val="008C108F"/>
    <w:rsid w:val="008C21B5"/>
    <w:rsid w:val="008C33A3"/>
    <w:rsid w:val="008C4463"/>
    <w:rsid w:val="008C4759"/>
    <w:rsid w:val="008C4B07"/>
    <w:rsid w:val="008C5184"/>
    <w:rsid w:val="008C5F7D"/>
    <w:rsid w:val="008C5FE5"/>
    <w:rsid w:val="008D01E0"/>
    <w:rsid w:val="008D0F74"/>
    <w:rsid w:val="008D10B0"/>
    <w:rsid w:val="008D1DD2"/>
    <w:rsid w:val="008D70F2"/>
    <w:rsid w:val="008E1342"/>
    <w:rsid w:val="008E157E"/>
    <w:rsid w:val="008E4C19"/>
    <w:rsid w:val="008E5883"/>
    <w:rsid w:val="008E5F2C"/>
    <w:rsid w:val="008E6B92"/>
    <w:rsid w:val="008E7A65"/>
    <w:rsid w:val="008F1937"/>
    <w:rsid w:val="008F2B7D"/>
    <w:rsid w:val="008F303E"/>
    <w:rsid w:val="008F308C"/>
    <w:rsid w:val="008F3902"/>
    <w:rsid w:val="008F4FAF"/>
    <w:rsid w:val="009001E0"/>
    <w:rsid w:val="00900554"/>
    <w:rsid w:val="009005D5"/>
    <w:rsid w:val="00900C6E"/>
    <w:rsid w:val="00902015"/>
    <w:rsid w:val="00902755"/>
    <w:rsid w:val="0090601F"/>
    <w:rsid w:val="009065DC"/>
    <w:rsid w:val="009120AA"/>
    <w:rsid w:val="00912344"/>
    <w:rsid w:val="0091281A"/>
    <w:rsid w:val="00913673"/>
    <w:rsid w:val="00913A4F"/>
    <w:rsid w:val="00913AEE"/>
    <w:rsid w:val="00913C2B"/>
    <w:rsid w:val="00914252"/>
    <w:rsid w:val="0091439B"/>
    <w:rsid w:val="009146CC"/>
    <w:rsid w:val="00914864"/>
    <w:rsid w:val="00914EA7"/>
    <w:rsid w:val="009152B2"/>
    <w:rsid w:val="009174F7"/>
    <w:rsid w:val="00920DEC"/>
    <w:rsid w:val="00922D2B"/>
    <w:rsid w:val="00923430"/>
    <w:rsid w:val="009250F8"/>
    <w:rsid w:val="00925F44"/>
    <w:rsid w:val="009273D0"/>
    <w:rsid w:val="00927FD1"/>
    <w:rsid w:val="009305FF"/>
    <w:rsid w:val="009316C6"/>
    <w:rsid w:val="009319D7"/>
    <w:rsid w:val="00932436"/>
    <w:rsid w:val="009329FF"/>
    <w:rsid w:val="00932D21"/>
    <w:rsid w:val="00932DF5"/>
    <w:rsid w:val="0093303C"/>
    <w:rsid w:val="00933195"/>
    <w:rsid w:val="00933388"/>
    <w:rsid w:val="00934B28"/>
    <w:rsid w:val="009363D8"/>
    <w:rsid w:val="00937694"/>
    <w:rsid w:val="0093770F"/>
    <w:rsid w:val="00937B1B"/>
    <w:rsid w:val="0094159E"/>
    <w:rsid w:val="0094284B"/>
    <w:rsid w:val="00942D09"/>
    <w:rsid w:val="009459E3"/>
    <w:rsid w:val="00945CB5"/>
    <w:rsid w:val="00946B11"/>
    <w:rsid w:val="00950571"/>
    <w:rsid w:val="00950613"/>
    <w:rsid w:val="00950ACC"/>
    <w:rsid w:val="00952B27"/>
    <w:rsid w:val="0095318A"/>
    <w:rsid w:val="00953A59"/>
    <w:rsid w:val="00953C05"/>
    <w:rsid w:val="00960C9A"/>
    <w:rsid w:val="009638EE"/>
    <w:rsid w:val="009647AB"/>
    <w:rsid w:val="00964A88"/>
    <w:rsid w:val="00964FD4"/>
    <w:rsid w:val="00966884"/>
    <w:rsid w:val="00967696"/>
    <w:rsid w:val="0096791C"/>
    <w:rsid w:val="00967FA3"/>
    <w:rsid w:val="00970DCB"/>
    <w:rsid w:val="00970F18"/>
    <w:rsid w:val="00971944"/>
    <w:rsid w:val="009719BD"/>
    <w:rsid w:val="009749A5"/>
    <w:rsid w:val="009752A1"/>
    <w:rsid w:val="009755B7"/>
    <w:rsid w:val="00976010"/>
    <w:rsid w:val="0097617A"/>
    <w:rsid w:val="00976FF8"/>
    <w:rsid w:val="0098157D"/>
    <w:rsid w:val="009815D9"/>
    <w:rsid w:val="009859E5"/>
    <w:rsid w:val="00986EEC"/>
    <w:rsid w:val="00987A13"/>
    <w:rsid w:val="009901D6"/>
    <w:rsid w:val="00991245"/>
    <w:rsid w:val="00991854"/>
    <w:rsid w:val="00991CDB"/>
    <w:rsid w:val="009928A8"/>
    <w:rsid w:val="009931D0"/>
    <w:rsid w:val="00994469"/>
    <w:rsid w:val="00994B59"/>
    <w:rsid w:val="009952F9"/>
    <w:rsid w:val="009960C9"/>
    <w:rsid w:val="0099701C"/>
    <w:rsid w:val="009A1235"/>
    <w:rsid w:val="009A15C8"/>
    <w:rsid w:val="009A24D7"/>
    <w:rsid w:val="009A3329"/>
    <w:rsid w:val="009A33C4"/>
    <w:rsid w:val="009A3655"/>
    <w:rsid w:val="009A471F"/>
    <w:rsid w:val="009A5DAA"/>
    <w:rsid w:val="009A72F3"/>
    <w:rsid w:val="009A767E"/>
    <w:rsid w:val="009B1067"/>
    <w:rsid w:val="009B2CBD"/>
    <w:rsid w:val="009B3771"/>
    <w:rsid w:val="009B3956"/>
    <w:rsid w:val="009B3E9B"/>
    <w:rsid w:val="009C0722"/>
    <w:rsid w:val="009C0836"/>
    <w:rsid w:val="009C0B9A"/>
    <w:rsid w:val="009C2292"/>
    <w:rsid w:val="009C2467"/>
    <w:rsid w:val="009C28E9"/>
    <w:rsid w:val="009C39DB"/>
    <w:rsid w:val="009C40BA"/>
    <w:rsid w:val="009C4232"/>
    <w:rsid w:val="009C482D"/>
    <w:rsid w:val="009C4FB4"/>
    <w:rsid w:val="009C6E9E"/>
    <w:rsid w:val="009C76B7"/>
    <w:rsid w:val="009C785A"/>
    <w:rsid w:val="009D1AC2"/>
    <w:rsid w:val="009D1D97"/>
    <w:rsid w:val="009D2675"/>
    <w:rsid w:val="009D2B18"/>
    <w:rsid w:val="009D2EA9"/>
    <w:rsid w:val="009D342E"/>
    <w:rsid w:val="009D3DBD"/>
    <w:rsid w:val="009D7AE9"/>
    <w:rsid w:val="009E142C"/>
    <w:rsid w:val="009E30C9"/>
    <w:rsid w:val="009E31A1"/>
    <w:rsid w:val="009E368B"/>
    <w:rsid w:val="009E4799"/>
    <w:rsid w:val="009E583F"/>
    <w:rsid w:val="009F0676"/>
    <w:rsid w:val="009F0B9E"/>
    <w:rsid w:val="009F39BD"/>
    <w:rsid w:val="009F4026"/>
    <w:rsid w:val="009F4B02"/>
    <w:rsid w:val="009F4F23"/>
    <w:rsid w:val="009F5BF3"/>
    <w:rsid w:val="009F6B3D"/>
    <w:rsid w:val="009F7798"/>
    <w:rsid w:val="009F7DF8"/>
    <w:rsid w:val="00A003C3"/>
    <w:rsid w:val="00A00F8B"/>
    <w:rsid w:val="00A02000"/>
    <w:rsid w:val="00A026A8"/>
    <w:rsid w:val="00A03FCF"/>
    <w:rsid w:val="00A03FE2"/>
    <w:rsid w:val="00A044FB"/>
    <w:rsid w:val="00A05A4F"/>
    <w:rsid w:val="00A05E7D"/>
    <w:rsid w:val="00A07FF9"/>
    <w:rsid w:val="00A13E54"/>
    <w:rsid w:val="00A16329"/>
    <w:rsid w:val="00A166DD"/>
    <w:rsid w:val="00A1784C"/>
    <w:rsid w:val="00A21E5C"/>
    <w:rsid w:val="00A24156"/>
    <w:rsid w:val="00A2427B"/>
    <w:rsid w:val="00A2438E"/>
    <w:rsid w:val="00A24456"/>
    <w:rsid w:val="00A26096"/>
    <w:rsid w:val="00A272C8"/>
    <w:rsid w:val="00A314E0"/>
    <w:rsid w:val="00A3267D"/>
    <w:rsid w:val="00A35038"/>
    <w:rsid w:val="00A35184"/>
    <w:rsid w:val="00A3652D"/>
    <w:rsid w:val="00A4066C"/>
    <w:rsid w:val="00A42346"/>
    <w:rsid w:val="00A43930"/>
    <w:rsid w:val="00A44A8C"/>
    <w:rsid w:val="00A45636"/>
    <w:rsid w:val="00A45682"/>
    <w:rsid w:val="00A45E65"/>
    <w:rsid w:val="00A47099"/>
    <w:rsid w:val="00A47509"/>
    <w:rsid w:val="00A475A0"/>
    <w:rsid w:val="00A56442"/>
    <w:rsid w:val="00A56CF4"/>
    <w:rsid w:val="00A570F5"/>
    <w:rsid w:val="00A57833"/>
    <w:rsid w:val="00A57CE3"/>
    <w:rsid w:val="00A61444"/>
    <w:rsid w:val="00A615A3"/>
    <w:rsid w:val="00A61B63"/>
    <w:rsid w:val="00A622B3"/>
    <w:rsid w:val="00A66D1F"/>
    <w:rsid w:val="00A679F7"/>
    <w:rsid w:val="00A67A27"/>
    <w:rsid w:val="00A704F3"/>
    <w:rsid w:val="00A726BB"/>
    <w:rsid w:val="00A73EC9"/>
    <w:rsid w:val="00A74676"/>
    <w:rsid w:val="00A75D98"/>
    <w:rsid w:val="00A76CE5"/>
    <w:rsid w:val="00A777FC"/>
    <w:rsid w:val="00A8023E"/>
    <w:rsid w:val="00A820A9"/>
    <w:rsid w:val="00A82827"/>
    <w:rsid w:val="00A830EE"/>
    <w:rsid w:val="00A83F04"/>
    <w:rsid w:val="00A84C90"/>
    <w:rsid w:val="00A906A8"/>
    <w:rsid w:val="00A92FD4"/>
    <w:rsid w:val="00A93168"/>
    <w:rsid w:val="00A94B24"/>
    <w:rsid w:val="00A97613"/>
    <w:rsid w:val="00A978D6"/>
    <w:rsid w:val="00A97FE4"/>
    <w:rsid w:val="00AA093B"/>
    <w:rsid w:val="00AA0FE8"/>
    <w:rsid w:val="00AA10CA"/>
    <w:rsid w:val="00AA38B2"/>
    <w:rsid w:val="00AA4461"/>
    <w:rsid w:val="00AA4E94"/>
    <w:rsid w:val="00AA4F7E"/>
    <w:rsid w:val="00AA553A"/>
    <w:rsid w:val="00AA574F"/>
    <w:rsid w:val="00AA6346"/>
    <w:rsid w:val="00AA7534"/>
    <w:rsid w:val="00AB0005"/>
    <w:rsid w:val="00AB1AD2"/>
    <w:rsid w:val="00AB3571"/>
    <w:rsid w:val="00AB59C0"/>
    <w:rsid w:val="00AB6656"/>
    <w:rsid w:val="00AB6BEA"/>
    <w:rsid w:val="00AB76B7"/>
    <w:rsid w:val="00AC14C8"/>
    <w:rsid w:val="00AC1D06"/>
    <w:rsid w:val="00AC2F0B"/>
    <w:rsid w:val="00AC3F31"/>
    <w:rsid w:val="00AC42AC"/>
    <w:rsid w:val="00AC451D"/>
    <w:rsid w:val="00AC4BD2"/>
    <w:rsid w:val="00AC5235"/>
    <w:rsid w:val="00AC5F17"/>
    <w:rsid w:val="00AD4A05"/>
    <w:rsid w:val="00AD5233"/>
    <w:rsid w:val="00AD581D"/>
    <w:rsid w:val="00AD5EDC"/>
    <w:rsid w:val="00AD6C44"/>
    <w:rsid w:val="00AE0731"/>
    <w:rsid w:val="00AE0A65"/>
    <w:rsid w:val="00AE107A"/>
    <w:rsid w:val="00AE10E2"/>
    <w:rsid w:val="00AE169C"/>
    <w:rsid w:val="00AF002B"/>
    <w:rsid w:val="00AF0376"/>
    <w:rsid w:val="00AF0B38"/>
    <w:rsid w:val="00AF1722"/>
    <w:rsid w:val="00AF26C1"/>
    <w:rsid w:val="00AF2737"/>
    <w:rsid w:val="00AF2E31"/>
    <w:rsid w:val="00AF47BA"/>
    <w:rsid w:val="00AF4CA4"/>
    <w:rsid w:val="00AF4DBE"/>
    <w:rsid w:val="00AF5898"/>
    <w:rsid w:val="00AF5F06"/>
    <w:rsid w:val="00AF5F0F"/>
    <w:rsid w:val="00AF60D5"/>
    <w:rsid w:val="00AF72F0"/>
    <w:rsid w:val="00B010CA"/>
    <w:rsid w:val="00B04337"/>
    <w:rsid w:val="00B04C6D"/>
    <w:rsid w:val="00B0657D"/>
    <w:rsid w:val="00B10979"/>
    <w:rsid w:val="00B10D76"/>
    <w:rsid w:val="00B12DF2"/>
    <w:rsid w:val="00B136DE"/>
    <w:rsid w:val="00B1398F"/>
    <w:rsid w:val="00B13A85"/>
    <w:rsid w:val="00B13AFB"/>
    <w:rsid w:val="00B13B4F"/>
    <w:rsid w:val="00B14C26"/>
    <w:rsid w:val="00B17D3A"/>
    <w:rsid w:val="00B20408"/>
    <w:rsid w:val="00B20A26"/>
    <w:rsid w:val="00B218FF"/>
    <w:rsid w:val="00B2257F"/>
    <w:rsid w:val="00B2299B"/>
    <w:rsid w:val="00B22F20"/>
    <w:rsid w:val="00B265F0"/>
    <w:rsid w:val="00B30F87"/>
    <w:rsid w:val="00B312CA"/>
    <w:rsid w:val="00B31F55"/>
    <w:rsid w:val="00B34D0B"/>
    <w:rsid w:val="00B3589C"/>
    <w:rsid w:val="00B37D4F"/>
    <w:rsid w:val="00B40F8F"/>
    <w:rsid w:val="00B42026"/>
    <w:rsid w:val="00B4399A"/>
    <w:rsid w:val="00B46082"/>
    <w:rsid w:val="00B46230"/>
    <w:rsid w:val="00B4649D"/>
    <w:rsid w:val="00B47CCD"/>
    <w:rsid w:val="00B51B92"/>
    <w:rsid w:val="00B52A08"/>
    <w:rsid w:val="00B5301C"/>
    <w:rsid w:val="00B5305F"/>
    <w:rsid w:val="00B547A4"/>
    <w:rsid w:val="00B54876"/>
    <w:rsid w:val="00B555CE"/>
    <w:rsid w:val="00B6223B"/>
    <w:rsid w:val="00B64DBD"/>
    <w:rsid w:val="00B65645"/>
    <w:rsid w:val="00B65E45"/>
    <w:rsid w:val="00B678E9"/>
    <w:rsid w:val="00B67D9D"/>
    <w:rsid w:val="00B7024D"/>
    <w:rsid w:val="00B70C5D"/>
    <w:rsid w:val="00B719E2"/>
    <w:rsid w:val="00B72C78"/>
    <w:rsid w:val="00B74D8D"/>
    <w:rsid w:val="00B74E20"/>
    <w:rsid w:val="00B75033"/>
    <w:rsid w:val="00B76D13"/>
    <w:rsid w:val="00B77436"/>
    <w:rsid w:val="00B77A7C"/>
    <w:rsid w:val="00B818E3"/>
    <w:rsid w:val="00B8209E"/>
    <w:rsid w:val="00B87695"/>
    <w:rsid w:val="00B87A23"/>
    <w:rsid w:val="00B9104C"/>
    <w:rsid w:val="00B918D8"/>
    <w:rsid w:val="00B92030"/>
    <w:rsid w:val="00B978D9"/>
    <w:rsid w:val="00BA0D52"/>
    <w:rsid w:val="00BA15B3"/>
    <w:rsid w:val="00BA436B"/>
    <w:rsid w:val="00BA47F7"/>
    <w:rsid w:val="00BA534A"/>
    <w:rsid w:val="00BA58A1"/>
    <w:rsid w:val="00BA73EF"/>
    <w:rsid w:val="00BA75EF"/>
    <w:rsid w:val="00BB062A"/>
    <w:rsid w:val="00BB2887"/>
    <w:rsid w:val="00BB3696"/>
    <w:rsid w:val="00BB3E12"/>
    <w:rsid w:val="00BB42C4"/>
    <w:rsid w:val="00BB499A"/>
    <w:rsid w:val="00BB551A"/>
    <w:rsid w:val="00BB69D6"/>
    <w:rsid w:val="00BC0085"/>
    <w:rsid w:val="00BC0324"/>
    <w:rsid w:val="00BC03F5"/>
    <w:rsid w:val="00BC0517"/>
    <w:rsid w:val="00BC23CE"/>
    <w:rsid w:val="00BC6079"/>
    <w:rsid w:val="00BC621F"/>
    <w:rsid w:val="00BC6331"/>
    <w:rsid w:val="00BC6CC6"/>
    <w:rsid w:val="00BC72E7"/>
    <w:rsid w:val="00BC7DF4"/>
    <w:rsid w:val="00BC7F8A"/>
    <w:rsid w:val="00BD0E65"/>
    <w:rsid w:val="00BD3C37"/>
    <w:rsid w:val="00BD3FB7"/>
    <w:rsid w:val="00BD6380"/>
    <w:rsid w:val="00BD7C5C"/>
    <w:rsid w:val="00BD7D15"/>
    <w:rsid w:val="00BE0017"/>
    <w:rsid w:val="00BE1F61"/>
    <w:rsid w:val="00BE340C"/>
    <w:rsid w:val="00BE46D7"/>
    <w:rsid w:val="00BE47CA"/>
    <w:rsid w:val="00BE6AAE"/>
    <w:rsid w:val="00BE6B41"/>
    <w:rsid w:val="00BE7DC8"/>
    <w:rsid w:val="00BF12BA"/>
    <w:rsid w:val="00BF2D9D"/>
    <w:rsid w:val="00BF7FA3"/>
    <w:rsid w:val="00C01782"/>
    <w:rsid w:val="00C01E2F"/>
    <w:rsid w:val="00C02AE7"/>
    <w:rsid w:val="00C02DDF"/>
    <w:rsid w:val="00C04384"/>
    <w:rsid w:val="00C04624"/>
    <w:rsid w:val="00C047FF"/>
    <w:rsid w:val="00C0517C"/>
    <w:rsid w:val="00C06C11"/>
    <w:rsid w:val="00C07494"/>
    <w:rsid w:val="00C0768D"/>
    <w:rsid w:val="00C132CC"/>
    <w:rsid w:val="00C133D5"/>
    <w:rsid w:val="00C13C72"/>
    <w:rsid w:val="00C14087"/>
    <w:rsid w:val="00C14EF8"/>
    <w:rsid w:val="00C154C2"/>
    <w:rsid w:val="00C15890"/>
    <w:rsid w:val="00C15A4C"/>
    <w:rsid w:val="00C16299"/>
    <w:rsid w:val="00C16BC5"/>
    <w:rsid w:val="00C16DB4"/>
    <w:rsid w:val="00C16EA9"/>
    <w:rsid w:val="00C17854"/>
    <w:rsid w:val="00C17A93"/>
    <w:rsid w:val="00C20398"/>
    <w:rsid w:val="00C24894"/>
    <w:rsid w:val="00C251BE"/>
    <w:rsid w:val="00C302AE"/>
    <w:rsid w:val="00C30967"/>
    <w:rsid w:val="00C30E18"/>
    <w:rsid w:val="00C30E95"/>
    <w:rsid w:val="00C32264"/>
    <w:rsid w:val="00C3336A"/>
    <w:rsid w:val="00C35142"/>
    <w:rsid w:val="00C35233"/>
    <w:rsid w:val="00C3607A"/>
    <w:rsid w:val="00C36359"/>
    <w:rsid w:val="00C402A9"/>
    <w:rsid w:val="00C404FA"/>
    <w:rsid w:val="00C413DE"/>
    <w:rsid w:val="00C41919"/>
    <w:rsid w:val="00C4221B"/>
    <w:rsid w:val="00C422F5"/>
    <w:rsid w:val="00C43312"/>
    <w:rsid w:val="00C46634"/>
    <w:rsid w:val="00C474EC"/>
    <w:rsid w:val="00C47529"/>
    <w:rsid w:val="00C5074B"/>
    <w:rsid w:val="00C50B1E"/>
    <w:rsid w:val="00C51CC3"/>
    <w:rsid w:val="00C53741"/>
    <w:rsid w:val="00C539F5"/>
    <w:rsid w:val="00C54A71"/>
    <w:rsid w:val="00C55355"/>
    <w:rsid w:val="00C553B9"/>
    <w:rsid w:val="00C55BA8"/>
    <w:rsid w:val="00C5700F"/>
    <w:rsid w:val="00C575E9"/>
    <w:rsid w:val="00C6054D"/>
    <w:rsid w:val="00C608D8"/>
    <w:rsid w:val="00C615C3"/>
    <w:rsid w:val="00C64221"/>
    <w:rsid w:val="00C657BC"/>
    <w:rsid w:val="00C65BEE"/>
    <w:rsid w:val="00C701DC"/>
    <w:rsid w:val="00C70226"/>
    <w:rsid w:val="00C70278"/>
    <w:rsid w:val="00C7053C"/>
    <w:rsid w:val="00C708DF"/>
    <w:rsid w:val="00C7378D"/>
    <w:rsid w:val="00C73DED"/>
    <w:rsid w:val="00C75E05"/>
    <w:rsid w:val="00C779BC"/>
    <w:rsid w:val="00C81397"/>
    <w:rsid w:val="00C842EE"/>
    <w:rsid w:val="00C85085"/>
    <w:rsid w:val="00C85248"/>
    <w:rsid w:val="00C854CA"/>
    <w:rsid w:val="00C85D34"/>
    <w:rsid w:val="00C86C15"/>
    <w:rsid w:val="00C90C95"/>
    <w:rsid w:val="00C92193"/>
    <w:rsid w:val="00C94BA0"/>
    <w:rsid w:val="00CA01C2"/>
    <w:rsid w:val="00CA0800"/>
    <w:rsid w:val="00CA1B22"/>
    <w:rsid w:val="00CA1F43"/>
    <w:rsid w:val="00CA1F95"/>
    <w:rsid w:val="00CA2E3E"/>
    <w:rsid w:val="00CA56EC"/>
    <w:rsid w:val="00CA5A5E"/>
    <w:rsid w:val="00CA5D18"/>
    <w:rsid w:val="00CA6E5A"/>
    <w:rsid w:val="00CB0364"/>
    <w:rsid w:val="00CB1AF6"/>
    <w:rsid w:val="00CB3859"/>
    <w:rsid w:val="00CB4CFA"/>
    <w:rsid w:val="00CB6A67"/>
    <w:rsid w:val="00CB6C3A"/>
    <w:rsid w:val="00CC0797"/>
    <w:rsid w:val="00CC0B74"/>
    <w:rsid w:val="00CC1CE8"/>
    <w:rsid w:val="00CC3AC3"/>
    <w:rsid w:val="00CC3E5F"/>
    <w:rsid w:val="00CC5A3E"/>
    <w:rsid w:val="00CC69F3"/>
    <w:rsid w:val="00CD1194"/>
    <w:rsid w:val="00CD1BBD"/>
    <w:rsid w:val="00CD26B9"/>
    <w:rsid w:val="00CD36D3"/>
    <w:rsid w:val="00CD4741"/>
    <w:rsid w:val="00CD4768"/>
    <w:rsid w:val="00CD5CB1"/>
    <w:rsid w:val="00CD64CD"/>
    <w:rsid w:val="00CE169F"/>
    <w:rsid w:val="00CE27E8"/>
    <w:rsid w:val="00CE2BF5"/>
    <w:rsid w:val="00CE3257"/>
    <w:rsid w:val="00CE4771"/>
    <w:rsid w:val="00CE5B4F"/>
    <w:rsid w:val="00CE62B0"/>
    <w:rsid w:val="00CE651B"/>
    <w:rsid w:val="00CE6E01"/>
    <w:rsid w:val="00CF2167"/>
    <w:rsid w:val="00CF3582"/>
    <w:rsid w:val="00CF39C9"/>
    <w:rsid w:val="00CF443E"/>
    <w:rsid w:val="00CF62AA"/>
    <w:rsid w:val="00D00258"/>
    <w:rsid w:val="00D01F64"/>
    <w:rsid w:val="00D02CDF"/>
    <w:rsid w:val="00D02DBB"/>
    <w:rsid w:val="00D078B4"/>
    <w:rsid w:val="00D1333A"/>
    <w:rsid w:val="00D145D8"/>
    <w:rsid w:val="00D1472D"/>
    <w:rsid w:val="00D15A20"/>
    <w:rsid w:val="00D15BD7"/>
    <w:rsid w:val="00D17B9D"/>
    <w:rsid w:val="00D20E10"/>
    <w:rsid w:val="00D21994"/>
    <w:rsid w:val="00D22553"/>
    <w:rsid w:val="00D2519B"/>
    <w:rsid w:val="00D2769A"/>
    <w:rsid w:val="00D27B9C"/>
    <w:rsid w:val="00D334EE"/>
    <w:rsid w:val="00D3448C"/>
    <w:rsid w:val="00D3555F"/>
    <w:rsid w:val="00D3587E"/>
    <w:rsid w:val="00D35B15"/>
    <w:rsid w:val="00D3733B"/>
    <w:rsid w:val="00D377D5"/>
    <w:rsid w:val="00D40477"/>
    <w:rsid w:val="00D41D01"/>
    <w:rsid w:val="00D43069"/>
    <w:rsid w:val="00D52E77"/>
    <w:rsid w:val="00D53D3B"/>
    <w:rsid w:val="00D54BF3"/>
    <w:rsid w:val="00D57126"/>
    <w:rsid w:val="00D64C9B"/>
    <w:rsid w:val="00D65285"/>
    <w:rsid w:val="00D657F3"/>
    <w:rsid w:val="00D66233"/>
    <w:rsid w:val="00D6765C"/>
    <w:rsid w:val="00D71A39"/>
    <w:rsid w:val="00D71A6A"/>
    <w:rsid w:val="00D71D33"/>
    <w:rsid w:val="00D72137"/>
    <w:rsid w:val="00D73A1C"/>
    <w:rsid w:val="00D73AFF"/>
    <w:rsid w:val="00D74A09"/>
    <w:rsid w:val="00D74B8E"/>
    <w:rsid w:val="00D80577"/>
    <w:rsid w:val="00D812B1"/>
    <w:rsid w:val="00D836E6"/>
    <w:rsid w:val="00D83B0A"/>
    <w:rsid w:val="00D83FBD"/>
    <w:rsid w:val="00D851E4"/>
    <w:rsid w:val="00D8552E"/>
    <w:rsid w:val="00D859F7"/>
    <w:rsid w:val="00D862AC"/>
    <w:rsid w:val="00D86612"/>
    <w:rsid w:val="00D9017E"/>
    <w:rsid w:val="00D908D6"/>
    <w:rsid w:val="00D91AB5"/>
    <w:rsid w:val="00D91D27"/>
    <w:rsid w:val="00D94F05"/>
    <w:rsid w:val="00DA006D"/>
    <w:rsid w:val="00DA0C9F"/>
    <w:rsid w:val="00DA194B"/>
    <w:rsid w:val="00DA1967"/>
    <w:rsid w:val="00DA227C"/>
    <w:rsid w:val="00DA29B8"/>
    <w:rsid w:val="00DB2296"/>
    <w:rsid w:val="00DB2714"/>
    <w:rsid w:val="00DB30D7"/>
    <w:rsid w:val="00DB47B0"/>
    <w:rsid w:val="00DB4B90"/>
    <w:rsid w:val="00DB514C"/>
    <w:rsid w:val="00DB53B3"/>
    <w:rsid w:val="00DB7473"/>
    <w:rsid w:val="00DC3F97"/>
    <w:rsid w:val="00DC4E21"/>
    <w:rsid w:val="00DC5DC1"/>
    <w:rsid w:val="00DC5E2C"/>
    <w:rsid w:val="00DC61D6"/>
    <w:rsid w:val="00DC64D9"/>
    <w:rsid w:val="00DE03DC"/>
    <w:rsid w:val="00DE2B6B"/>
    <w:rsid w:val="00DE3D46"/>
    <w:rsid w:val="00DE4F74"/>
    <w:rsid w:val="00DE58DA"/>
    <w:rsid w:val="00DE66C1"/>
    <w:rsid w:val="00DF09A5"/>
    <w:rsid w:val="00DF1DEE"/>
    <w:rsid w:val="00DF201B"/>
    <w:rsid w:val="00DF284B"/>
    <w:rsid w:val="00DF2CF6"/>
    <w:rsid w:val="00DF5A4A"/>
    <w:rsid w:val="00DF5E34"/>
    <w:rsid w:val="00DF655E"/>
    <w:rsid w:val="00DF7C63"/>
    <w:rsid w:val="00E000A6"/>
    <w:rsid w:val="00E0037C"/>
    <w:rsid w:val="00E02B58"/>
    <w:rsid w:val="00E03B15"/>
    <w:rsid w:val="00E04157"/>
    <w:rsid w:val="00E0560A"/>
    <w:rsid w:val="00E062DC"/>
    <w:rsid w:val="00E10D1E"/>
    <w:rsid w:val="00E126CB"/>
    <w:rsid w:val="00E12BFD"/>
    <w:rsid w:val="00E12D72"/>
    <w:rsid w:val="00E12DF4"/>
    <w:rsid w:val="00E13031"/>
    <w:rsid w:val="00E138DA"/>
    <w:rsid w:val="00E14132"/>
    <w:rsid w:val="00E1443B"/>
    <w:rsid w:val="00E15B54"/>
    <w:rsid w:val="00E1657C"/>
    <w:rsid w:val="00E2040B"/>
    <w:rsid w:val="00E20412"/>
    <w:rsid w:val="00E209C1"/>
    <w:rsid w:val="00E21338"/>
    <w:rsid w:val="00E21FDF"/>
    <w:rsid w:val="00E233A4"/>
    <w:rsid w:val="00E235AF"/>
    <w:rsid w:val="00E23EC6"/>
    <w:rsid w:val="00E258B0"/>
    <w:rsid w:val="00E26228"/>
    <w:rsid w:val="00E267ED"/>
    <w:rsid w:val="00E26DCC"/>
    <w:rsid w:val="00E311AF"/>
    <w:rsid w:val="00E3157B"/>
    <w:rsid w:val="00E31D71"/>
    <w:rsid w:val="00E3314A"/>
    <w:rsid w:val="00E3422A"/>
    <w:rsid w:val="00E3469B"/>
    <w:rsid w:val="00E36198"/>
    <w:rsid w:val="00E37576"/>
    <w:rsid w:val="00E40A55"/>
    <w:rsid w:val="00E40D7C"/>
    <w:rsid w:val="00E40E7B"/>
    <w:rsid w:val="00E40F14"/>
    <w:rsid w:val="00E43078"/>
    <w:rsid w:val="00E442CB"/>
    <w:rsid w:val="00E4510F"/>
    <w:rsid w:val="00E45786"/>
    <w:rsid w:val="00E45CC5"/>
    <w:rsid w:val="00E4781E"/>
    <w:rsid w:val="00E47B2E"/>
    <w:rsid w:val="00E52105"/>
    <w:rsid w:val="00E53460"/>
    <w:rsid w:val="00E536AE"/>
    <w:rsid w:val="00E53774"/>
    <w:rsid w:val="00E537B2"/>
    <w:rsid w:val="00E544B3"/>
    <w:rsid w:val="00E54D43"/>
    <w:rsid w:val="00E55771"/>
    <w:rsid w:val="00E56491"/>
    <w:rsid w:val="00E5680C"/>
    <w:rsid w:val="00E63629"/>
    <w:rsid w:val="00E6385E"/>
    <w:rsid w:val="00E6486D"/>
    <w:rsid w:val="00E665A5"/>
    <w:rsid w:val="00E7039A"/>
    <w:rsid w:val="00E705DF"/>
    <w:rsid w:val="00E71052"/>
    <w:rsid w:val="00E7221D"/>
    <w:rsid w:val="00E72BD1"/>
    <w:rsid w:val="00E732CA"/>
    <w:rsid w:val="00E73E97"/>
    <w:rsid w:val="00E751BF"/>
    <w:rsid w:val="00E776A7"/>
    <w:rsid w:val="00E82D48"/>
    <w:rsid w:val="00E84AAD"/>
    <w:rsid w:val="00E859C4"/>
    <w:rsid w:val="00E85F62"/>
    <w:rsid w:val="00E86468"/>
    <w:rsid w:val="00E874B3"/>
    <w:rsid w:val="00E879ED"/>
    <w:rsid w:val="00E90203"/>
    <w:rsid w:val="00E90CBE"/>
    <w:rsid w:val="00E919CB"/>
    <w:rsid w:val="00E96F1A"/>
    <w:rsid w:val="00E97878"/>
    <w:rsid w:val="00EA04DB"/>
    <w:rsid w:val="00EA0F78"/>
    <w:rsid w:val="00EA44C3"/>
    <w:rsid w:val="00EA6FD5"/>
    <w:rsid w:val="00EA7B3F"/>
    <w:rsid w:val="00EA7B96"/>
    <w:rsid w:val="00EA7EB4"/>
    <w:rsid w:val="00EB0B7F"/>
    <w:rsid w:val="00EB2134"/>
    <w:rsid w:val="00EB4361"/>
    <w:rsid w:val="00EB5076"/>
    <w:rsid w:val="00EB6A45"/>
    <w:rsid w:val="00EB7E5B"/>
    <w:rsid w:val="00EC114B"/>
    <w:rsid w:val="00EC23A0"/>
    <w:rsid w:val="00EC2C78"/>
    <w:rsid w:val="00EC2E6F"/>
    <w:rsid w:val="00EC4A6B"/>
    <w:rsid w:val="00EC590F"/>
    <w:rsid w:val="00EC5EBD"/>
    <w:rsid w:val="00ED0BC9"/>
    <w:rsid w:val="00ED1CDB"/>
    <w:rsid w:val="00ED1EE3"/>
    <w:rsid w:val="00ED2329"/>
    <w:rsid w:val="00ED3B85"/>
    <w:rsid w:val="00ED40E9"/>
    <w:rsid w:val="00ED561E"/>
    <w:rsid w:val="00ED5938"/>
    <w:rsid w:val="00ED628C"/>
    <w:rsid w:val="00ED66AB"/>
    <w:rsid w:val="00ED6879"/>
    <w:rsid w:val="00EE0B22"/>
    <w:rsid w:val="00EE0BB4"/>
    <w:rsid w:val="00EE43A6"/>
    <w:rsid w:val="00EE4C88"/>
    <w:rsid w:val="00EE5BEB"/>
    <w:rsid w:val="00EF0FAE"/>
    <w:rsid w:val="00EF1AD2"/>
    <w:rsid w:val="00EF1BEF"/>
    <w:rsid w:val="00EF2502"/>
    <w:rsid w:val="00EF2590"/>
    <w:rsid w:val="00EF2A4E"/>
    <w:rsid w:val="00EF3734"/>
    <w:rsid w:val="00EF40AB"/>
    <w:rsid w:val="00EF4C92"/>
    <w:rsid w:val="00EF5B97"/>
    <w:rsid w:val="00EF5CEC"/>
    <w:rsid w:val="00F0327A"/>
    <w:rsid w:val="00F050AA"/>
    <w:rsid w:val="00F071BD"/>
    <w:rsid w:val="00F07793"/>
    <w:rsid w:val="00F077AD"/>
    <w:rsid w:val="00F07F36"/>
    <w:rsid w:val="00F107DC"/>
    <w:rsid w:val="00F1154A"/>
    <w:rsid w:val="00F147CC"/>
    <w:rsid w:val="00F14AAF"/>
    <w:rsid w:val="00F16271"/>
    <w:rsid w:val="00F16E26"/>
    <w:rsid w:val="00F22EA0"/>
    <w:rsid w:val="00F23D59"/>
    <w:rsid w:val="00F25AFF"/>
    <w:rsid w:val="00F26C0A"/>
    <w:rsid w:val="00F3013A"/>
    <w:rsid w:val="00F303D4"/>
    <w:rsid w:val="00F30E9D"/>
    <w:rsid w:val="00F3141B"/>
    <w:rsid w:val="00F3198B"/>
    <w:rsid w:val="00F319A4"/>
    <w:rsid w:val="00F36078"/>
    <w:rsid w:val="00F40DE4"/>
    <w:rsid w:val="00F40FED"/>
    <w:rsid w:val="00F416D4"/>
    <w:rsid w:val="00F428AD"/>
    <w:rsid w:val="00F45484"/>
    <w:rsid w:val="00F46518"/>
    <w:rsid w:val="00F467A5"/>
    <w:rsid w:val="00F477E3"/>
    <w:rsid w:val="00F51196"/>
    <w:rsid w:val="00F52013"/>
    <w:rsid w:val="00F5360A"/>
    <w:rsid w:val="00F538C6"/>
    <w:rsid w:val="00F5512F"/>
    <w:rsid w:val="00F56CD9"/>
    <w:rsid w:val="00F56D03"/>
    <w:rsid w:val="00F57BA2"/>
    <w:rsid w:val="00F6230A"/>
    <w:rsid w:val="00F626BB"/>
    <w:rsid w:val="00F63830"/>
    <w:rsid w:val="00F6777C"/>
    <w:rsid w:val="00F70F3A"/>
    <w:rsid w:val="00F71A51"/>
    <w:rsid w:val="00F723DB"/>
    <w:rsid w:val="00F72939"/>
    <w:rsid w:val="00F743E3"/>
    <w:rsid w:val="00F745D7"/>
    <w:rsid w:val="00F7553C"/>
    <w:rsid w:val="00F75918"/>
    <w:rsid w:val="00F75CCE"/>
    <w:rsid w:val="00F766DD"/>
    <w:rsid w:val="00F769A3"/>
    <w:rsid w:val="00F77E99"/>
    <w:rsid w:val="00F80211"/>
    <w:rsid w:val="00F802C5"/>
    <w:rsid w:val="00F8153B"/>
    <w:rsid w:val="00F81889"/>
    <w:rsid w:val="00F83097"/>
    <w:rsid w:val="00F838E8"/>
    <w:rsid w:val="00F83B28"/>
    <w:rsid w:val="00F83E16"/>
    <w:rsid w:val="00F841D3"/>
    <w:rsid w:val="00F8455B"/>
    <w:rsid w:val="00F85CAF"/>
    <w:rsid w:val="00F85FCB"/>
    <w:rsid w:val="00F9014A"/>
    <w:rsid w:val="00F948DB"/>
    <w:rsid w:val="00F9665B"/>
    <w:rsid w:val="00FA04B5"/>
    <w:rsid w:val="00FA22EA"/>
    <w:rsid w:val="00FA2551"/>
    <w:rsid w:val="00FA35C0"/>
    <w:rsid w:val="00FA3C81"/>
    <w:rsid w:val="00FB0BD7"/>
    <w:rsid w:val="00FB109C"/>
    <w:rsid w:val="00FB33E5"/>
    <w:rsid w:val="00FB46C4"/>
    <w:rsid w:val="00FB53A6"/>
    <w:rsid w:val="00FB748D"/>
    <w:rsid w:val="00FC2C93"/>
    <w:rsid w:val="00FC419B"/>
    <w:rsid w:val="00FC6F79"/>
    <w:rsid w:val="00FC7B2B"/>
    <w:rsid w:val="00FD0782"/>
    <w:rsid w:val="00FD0FBD"/>
    <w:rsid w:val="00FD3812"/>
    <w:rsid w:val="00FD46F2"/>
    <w:rsid w:val="00FD55F9"/>
    <w:rsid w:val="00FD567D"/>
    <w:rsid w:val="00FD57E9"/>
    <w:rsid w:val="00FD62F1"/>
    <w:rsid w:val="00FD6CCA"/>
    <w:rsid w:val="00FD7548"/>
    <w:rsid w:val="00FE1281"/>
    <w:rsid w:val="00FE272A"/>
    <w:rsid w:val="00FE2908"/>
    <w:rsid w:val="00FE3C80"/>
    <w:rsid w:val="00FE3CC3"/>
    <w:rsid w:val="00FE49EB"/>
    <w:rsid w:val="00FE556E"/>
    <w:rsid w:val="00FE6D7E"/>
    <w:rsid w:val="00FF1E1F"/>
    <w:rsid w:val="00FF26D8"/>
    <w:rsid w:val="00FF564D"/>
    <w:rsid w:val="00FF5EAE"/>
    <w:rsid w:val="00FF6323"/>
    <w:rsid w:val="00FF7251"/>
    <w:rsid w:val="2A0B0174"/>
    <w:rsid w:val="3966457A"/>
    <w:rsid w:val="5E4E1AF5"/>
    <w:rsid w:val="75B9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="Times New Roman" w:hAnsi="Times New Roman" w:eastAsia="宋体" w:cs="Times New Roman (正文 CS 字体)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link w:val="12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table" w:styleId="4">
    <w:name w:val="Table Grid"/>
    <w:basedOn w:val="3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footnote reference"/>
    <w:basedOn w:val="5"/>
    <w:semiHidden/>
    <w:unhideWhenUsed/>
    <w:qFormat/>
    <w:uiPriority w:val="99"/>
    <w:rPr>
      <w:vertAlign w:val="superscript"/>
    </w:rPr>
  </w:style>
  <w:style w:type="paragraph" w:customStyle="1" w:styleId="9">
    <w:name w:val="Jason的文献目录（模板）"/>
    <w:basedOn w:val="1"/>
    <w:qFormat/>
    <w:uiPriority w:val="0"/>
    <w:pPr>
      <w:numPr>
        <w:ilvl w:val="0"/>
        <w:numId w:val="1"/>
      </w:numPr>
      <w:snapToGrid w:val="0"/>
      <w:spacing w:after="60" w:line="360" w:lineRule="exact"/>
      <w:jc w:val="left"/>
    </w:pPr>
    <w:rPr>
      <w:rFonts w:eastAsia="楷体" w:cs="Times New Roman"/>
    </w:rPr>
  </w:style>
  <w:style w:type="paragraph" w:styleId="10">
    <w:name w:val="List Paragraph"/>
    <w:basedOn w:val="1"/>
    <w:qFormat/>
    <w:uiPriority w:val="34"/>
    <w:pPr>
      <w:ind w:firstLine="420"/>
    </w:pPr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脚注文本 字符"/>
    <w:basedOn w:val="5"/>
    <w:link w:val="2"/>
    <w:semiHidden/>
    <w:qFormat/>
    <w:uiPriority w:val="99"/>
    <w:rPr>
      <w:rFonts w:ascii="Times New Roman" w:hAnsi="Times New Roman" w:eastAsia="宋体" w:cs="Times New Roman (正文 CS 字体)"/>
      <w:sz w:val="18"/>
      <w:szCs w:val="18"/>
    </w:rPr>
  </w:style>
  <w:style w:type="character" w:styleId="13">
    <w:name w:val="Placeholder Text"/>
    <w:basedOn w:val="5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F76FC8-6CA4-7B42-80ED-D3133421E9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Pages>3</Pages>
  <Words>250</Words>
  <Characters>1431</Characters>
  <Lines>11</Lines>
  <Paragraphs>3</Paragraphs>
  <TotalTime>23</TotalTime>
  <ScaleCrop>false</ScaleCrop>
  <LinksUpToDate>false</LinksUpToDate>
  <CharactersWithSpaces>1678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2024-03-04T13:06:00Z</dcterms:created>
  <dc:creator>Hao Lin</dc:creator>
  <cp:lastModifiedBy>Jialu</cp:lastModifiedBy>
  <dcterms:modified xsi:type="dcterms:W3CDTF">2024-05-23T11:09:10Z</dcterms:modified>
  <cp:revision>1099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11767F54F1574DD4A39C873DCA9B0390_12</vt:lpwstr>
  </property>
</Properties>
</file>